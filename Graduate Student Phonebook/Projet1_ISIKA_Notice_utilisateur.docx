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E9" w:rsidRPr="000B3667" w:rsidRDefault="00670CA1" w:rsidP="00670CA1">
      <w:pPr>
        <w:pStyle w:val="Titre"/>
        <w:ind w:left="0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-87630</wp:posOffset>
            </wp:positionH>
            <wp:positionV relativeFrom="margin">
              <wp:align>top</wp:align>
            </wp:positionV>
            <wp:extent cx="1043940" cy="775970"/>
            <wp:effectExtent l="19050" t="0" r="3810" b="0"/>
            <wp:wrapSquare wrapText="bothSides"/>
            <wp:docPr id="5" name="Image 4" descr="logo_lo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otus.jpg"/>
                    <pic:cNvPicPr/>
                  </pic:nvPicPr>
                  <pic:blipFill>
                    <a:blip r:embed="rId8"/>
                    <a:srcRect l="18991" t="18478" r="17184" b="1847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  <w:lang w:bidi="fr-FR"/>
        </w:rPr>
        <w:t xml:space="preserve">   Notice utilisateur</w:t>
      </w:r>
    </w:p>
    <w:p w:rsidR="00670CA1" w:rsidRDefault="00670CA1" w:rsidP="00670CA1">
      <w:pPr>
        <w:pStyle w:val="Sous-titre"/>
        <w:ind w:left="0"/>
        <w:rPr>
          <w:lang w:bidi="fr-FR"/>
        </w:rPr>
      </w:pPr>
      <w:bookmarkStart w:id="0" w:name="_Hlk487785372"/>
      <w:bookmarkEnd w:id="0"/>
    </w:p>
    <w:p w:rsidR="00F971FD" w:rsidRDefault="00670CA1" w:rsidP="00670CA1">
      <w:pPr>
        <w:pStyle w:val="Sous-titre"/>
        <w:ind w:left="0"/>
        <w:rPr>
          <w:lang w:bidi="fr-FR"/>
        </w:rPr>
      </w:pPr>
      <w:r>
        <w:rPr>
          <w:lang w:bidi="fr-FR"/>
        </w:rPr>
        <w:t xml:space="preserve">       d</w:t>
      </w:r>
      <w:r w:rsidRPr="00670CA1">
        <w:rPr>
          <w:lang w:bidi="fr-FR"/>
        </w:rPr>
        <w:t xml:space="preserve">e votre application de gestion de stagiaires </w:t>
      </w:r>
    </w:p>
    <w:p w:rsidR="00E85248" w:rsidRDefault="00E85248" w:rsidP="00A23394">
      <w:pPr>
        <w:jc w:val="center"/>
        <w:rPr>
          <w:lang w:bidi="fr-FR"/>
        </w:rPr>
      </w:pPr>
    </w:p>
    <w:p w:rsidR="009853E9" w:rsidRDefault="00502D3A" w:rsidP="00AB641D">
      <w:pPr>
        <w:jc w:val="both"/>
        <w:rPr>
          <w:lang w:bidi="fr-FR"/>
        </w:rPr>
      </w:pPr>
      <w:r>
        <w:rPr>
          <w:lang w:bidi="fr-FR"/>
        </w:rPr>
        <w:t xml:space="preserve">Ce guide a pour objectif de vous guidez dans l’utilisation de votre </w:t>
      </w:r>
      <w:r w:rsidR="003F3469">
        <w:rPr>
          <w:lang w:bidi="fr-FR"/>
        </w:rPr>
        <w:t>application</w:t>
      </w:r>
      <w:r>
        <w:rPr>
          <w:lang w:bidi="fr-FR"/>
        </w:rPr>
        <w:t xml:space="preserve"> de gestion de stagiaires</w:t>
      </w:r>
      <w:r w:rsidR="003F3469">
        <w:rPr>
          <w:lang w:bidi="fr-FR"/>
        </w:rPr>
        <w:t xml:space="preserve"> dans ses principales fonctionnalités.</w:t>
      </w:r>
    </w:p>
    <w:p w:rsidR="003F3469" w:rsidRDefault="003F3469" w:rsidP="00943B06">
      <w:pPr>
        <w:rPr>
          <w:lang w:bidi="fr-FR"/>
        </w:rPr>
      </w:pPr>
    </w:p>
    <w:p w:rsidR="000C4219" w:rsidRDefault="000C4219" w:rsidP="00943B06">
      <w:pPr>
        <w:rPr>
          <w:lang w:bidi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6505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1FD" w:rsidRDefault="00F971FD">
          <w:pPr>
            <w:pStyle w:val="En-ttedetabledesmatires"/>
          </w:pPr>
          <w:r>
            <w:t>Table des matières</w:t>
          </w:r>
        </w:p>
        <w:p w:rsidR="008F66E7" w:rsidRDefault="00B2791B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 w:rsidR="00F971FD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82182" w:history="1">
            <w:r w:rsidR="008F66E7" w:rsidRPr="00E32D9D">
              <w:rPr>
                <w:rStyle w:val="Lienhypertexte"/>
                <w:noProof/>
              </w:rPr>
              <w:t>1.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  <w:lang w:bidi="fr-FR"/>
              </w:rPr>
              <w:t>La recherche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3" w:history="1">
            <w:r w:rsidR="008F66E7" w:rsidRPr="00E32D9D">
              <w:rPr>
                <w:rStyle w:val="Lienhypertexte"/>
                <w:noProof/>
                <w:lang w:bidi="fr-FR"/>
              </w:rPr>
              <w:t>1.1.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  <w:lang w:bidi="fr-FR"/>
              </w:rPr>
              <w:t>Rechercher un stagiaire par son nom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4" w:history="1">
            <w:r w:rsidR="008F66E7" w:rsidRPr="00E32D9D">
              <w:rPr>
                <w:rStyle w:val="Lienhypertexte"/>
                <w:noProof/>
                <w:lang w:bidi="fr-FR"/>
              </w:rPr>
              <w:t>1.2.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  <w:lang w:bidi="fr-FR"/>
              </w:rPr>
              <w:t>Afficher une liste de stagiaires par un ou plusieurs paramètres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5" w:history="1">
            <w:r w:rsidR="008F66E7" w:rsidRPr="00E32D9D">
              <w:rPr>
                <w:rStyle w:val="Lienhypertexte"/>
                <w:noProof/>
                <w:lang w:bidi="fr-FR"/>
              </w:rPr>
              <w:t>1.3.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  <w:lang w:bidi="fr-FR"/>
              </w:rPr>
              <w:t>Imprimer une liste de stagiaires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6" w:history="1">
            <w:r w:rsidR="008F66E7" w:rsidRPr="00E32D9D">
              <w:rPr>
                <w:rStyle w:val="Lienhypertexte"/>
                <w:noProof/>
              </w:rPr>
              <w:t>2.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  <w:lang w:bidi="fr-FR"/>
              </w:rPr>
              <w:t>La gestion des profils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7" w:history="1">
            <w:r w:rsidR="008F66E7" w:rsidRPr="00E32D9D">
              <w:rPr>
                <w:rStyle w:val="Lienhypertexte"/>
                <w:noProof/>
              </w:rPr>
              <w:t>2.1.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</w:rPr>
              <w:t>Se connecter en tant qu’administrateur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8" w:history="1">
            <w:r w:rsidR="008F66E7" w:rsidRPr="00E32D9D">
              <w:rPr>
                <w:rStyle w:val="Lienhypertexte"/>
                <w:noProof/>
              </w:rPr>
              <w:t>2.2.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</w:rPr>
              <w:t>Créer un nouveau profil de stagiaire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89" w:history="1">
            <w:r w:rsidR="008F66E7" w:rsidRPr="00E32D9D">
              <w:rPr>
                <w:rStyle w:val="Lienhypertexte"/>
                <w:noProof/>
              </w:rPr>
              <w:t>2.3.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</w:rPr>
              <w:t>Mettre à jour les informations d’unstagiaire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90" w:history="1">
            <w:r w:rsidR="008F66E7" w:rsidRPr="00E32D9D">
              <w:rPr>
                <w:rStyle w:val="Lienhypertexte"/>
                <w:noProof/>
              </w:rPr>
              <w:t>2.4.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</w:rPr>
              <w:t>Supprimer un profil de stagiaire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91" w:history="1">
            <w:r w:rsidR="008F66E7" w:rsidRPr="00E32D9D">
              <w:rPr>
                <w:rStyle w:val="Lienhypertexte"/>
                <w:noProof/>
              </w:rPr>
              <w:t>2.5.</w:t>
            </w:r>
            <w:r w:rsidR="008F66E7">
              <w:rPr>
                <w:rFonts w:eastAsiaTheme="minorEastAsia"/>
                <w:noProof/>
                <w:lang w:eastAsia="fr-FR"/>
              </w:rPr>
              <w:tab/>
            </w:r>
            <w:r w:rsidR="008F66E7" w:rsidRPr="00E32D9D">
              <w:rPr>
                <w:rStyle w:val="Lienhypertexte"/>
                <w:noProof/>
              </w:rPr>
              <w:t>Se déconnecter du profild’administrateur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6E7" w:rsidRDefault="00B2791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0382192" w:history="1">
            <w:r w:rsidR="008F66E7" w:rsidRPr="00E32D9D">
              <w:rPr>
                <w:rStyle w:val="Lienhypertexte"/>
                <w:noProof/>
                <w:lang w:bidi="fr-FR"/>
              </w:rPr>
              <w:t>Faites-nous part de votre opinion</w:t>
            </w:r>
            <w:r w:rsidR="008F66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66E7">
              <w:rPr>
                <w:noProof/>
                <w:webHidden/>
              </w:rPr>
              <w:instrText xml:space="preserve"> PAGEREF _Toc530382192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FD" w:rsidRDefault="00B2791B">
          <w:r>
            <w:rPr>
              <w:b/>
              <w:bCs/>
            </w:rPr>
            <w:fldChar w:fldCharType="end"/>
          </w:r>
        </w:p>
      </w:sdtContent>
    </w:sdt>
    <w:p w:rsidR="000C4219" w:rsidRDefault="000C4219" w:rsidP="00943B06">
      <w:pPr>
        <w:rPr>
          <w:lang w:bidi="fr-FR"/>
        </w:rPr>
      </w:pPr>
    </w:p>
    <w:p w:rsidR="000C4219" w:rsidRDefault="000C4219" w:rsidP="000C4219">
      <w:pPr>
        <w:rPr>
          <w:lang w:bidi="fr-FR"/>
        </w:rPr>
      </w:pPr>
    </w:p>
    <w:p w:rsidR="00395E80" w:rsidRDefault="00395E80" w:rsidP="00943B06">
      <w:pPr>
        <w:rPr>
          <w:lang w:bidi="fr-FR"/>
        </w:rPr>
      </w:pPr>
    </w:p>
    <w:p w:rsidR="000C4219" w:rsidRDefault="000C4219">
      <w:pPr>
        <w:rPr>
          <w:rFonts w:asciiTheme="majorHAnsi" w:eastAsiaTheme="majorEastAsia" w:hAnsiTheme="majorHAnsi" w:cstheme="majorBidi"/>
          <w:color w:val="41342F" w:themeColor="background2" w:themeShade="40"/>
          <w:kern w:val="28"/>
          <w:sz w:val="50"/>
          <w:szCs w:val="52"/>
          <w:lang w:bidi="fr-FR"/>
        </w:rPr>
      </w:pPr>
      <w:r>
        <w:rPr>
          <w:lang w:bidi="fr-FR"/>
        </w:rPr>
        <w:br w:type="page"/>
      </w:r>
    </w:p>
    <w:p w:rsidR="0026484A" w:rsidRPr="0026504D" w:rsidRDefault="003F3469" w:rsidP="000C4219">
      <w:pPr>
        <w:pStyle w:val="Titre1"/>
        <w:numPr>
          <w:ilvl w:val="0"/>
          <w:numId w:val="19"/>
        </w:numPr>
      </w:pPr>
      <w:bookmarkStart w:id="1" w:name="_Toc530382182"/>
      <w:r>
        <w:rPr>
          <w:lang w:bidi="fr-FR"/>
        </w:rPr>
        <w:lastRenderedPageBreak/>
        <w:t>La recherche</w:t>
      </w:r>
      <w:bookmarkEnd w:id="1"/>
    </w:p>
    <w:p w:rsidR="006C2199" w:rsidRDefault="00A23394" w:rsidP="00A23394">
      <w:pPr>
        <w:rPr>
          <w:lang w:bidi="fr-FR"/>
        </w:rPr>
      </w:pPr>
      <w:r w:rsidRPr="00A23394">
        <w:rPr>
          <w:highlight w:val="yellow"/>
          <w:lang w:bidi="fr-FR"/>
        </w:rPr>
        <w:t>BOUTON PARCOURIR : PERMET DE CHARGER LA LSITE DE STAGIAIRES</w:t>
      </w:r>
    </w:p>
    <w:p w:rsidR="00A23394" w:rsidRDefault="00A23394" w:rsidP="00A23394">
      <w:pPr>
        <w:rPr>
          <w:lang w:bidi="fr-FR"/>
        </w:rPr>
      </w:pPr>
    </w:p>
    <w:p w:rsidR="00A23394" w:rsidRDefault="00A23394" w:rsidP="00A23394">
      <w:pPr>
        <w:rPr>
          <w:lang w:bidi="fr-FR"/>
        </w:rPr>
      </w:pPr>
    </w:p>
    <w:p w:rsidR="000C4219" w:rsidRDefault="000C4219" w:rsidP="000C4219">
      <w:pPr>
        <w:pStyle w:val="Titre2"/>
        <w:numPr>
          <w:ilvl w:val="1"/>
          <w:numId w:val="19"/>
        </w:numPr>
        <w:rPr>
          <w:lang w:bidi="fr-FR"/>
        </w:rPr>
      </w:pPr>
      <w:bookmarkStart w:id="2" w:name="_Toc530382183"/>
      <w:r>
        <w:rPr>
          <w:lang w:bidi="fr-FR"/>
        </w:rPr>
        <w:t>Rechercher un stagiaire par son nom</w:t>
      </w:r>
      <w:bookmarkEnd w:id="2"/>
    </w:p>
    <w:p w:rsidR="005104F7" w:rsidRDefault="003F3469" w:rsidP="00AB641D">
      <w:pPr>
        <w:jc w:val="both"/>
      </w:pPr>
      <w:r>
        <w:rPr>
          <w:lang w:bidi="fr-FR"/>
        </w:rPr>
        <w:t xml:space="preserve">A l’ouverture de l’application, </w:t>
      </w:r>
      <w:r w:rsidR="000C4219">
        <w:rPr>
          <w:lang w:bidi="fr-FR"/>
        </w:rPr>
        <w:t xml:space="preserve">la liste de l’ensemble des stagiaires et de leurs informations s’affiche. </w:t>
      </w:r>
    </w:p>
    <w:p w:rsidR="00043FAD" w:rsidRDefault="00B2791B" w:rsidP="00AB641D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7" o:spid="_x0000_s1026" type="#_x0000_t202" style="position:absolute;left:0;text-align:left;margin-left:45.75pt;margin-top:24.1pt;width:21.8pt;height:35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" filled="f" stroked="f" strokeweight=".5pt">
            <v:textbox>
              <w:txbxContent>
                <w:p w:rsidR="00404661" w:rsidRDefault="00404661">
                  <w:r>
                    <w:t>1</w:t>
                  </w:r>
                </w:p>
              </w:txbxContent>
            </v:textbox>
          </v:shape>
        </w:pict>
      </w:r>
      <w:r w:rsidR="00043FAD">
        <w:t>Pour recherche un stagiaire par son nom, rien de plus simple :</w:t>
      </w:r>
    </w:p>
    <w:p w:rsidR="00043FAD" w:rsidRDefault="00B2791B" w:rsidP="006B0B82">
      <w:r>
        <w:rPr>
          <w:noProof/>
        </w:rPr>
        <w:pict>
          <v:shape id="Zone de texte 18" o:spid="_x0000_s1027" type="#_x0000_t202" style="position:absolute;margin-left:-132.6pt;margin-top:58.65pt;width:21.8pt;height:35.95pt;z-index:251663360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" filled="f" stroked="f" strokeweight=".5pt">
            <v:textbox>
              <w:txbxContent>
                <w:p w:rsidR="00404661" w:rsidRDefault="00404661" w:rsidP="00404661">
                  <w: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6" o:spid="_x0000_s1054" type="#_x0000_t32" style="position:absolute;margin-left:334.2pt;margin-top:61.45pt;width:33pt;height:14.4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Connecteur droit avec flèche 14" o:spid="_x0000_s1053" type="#_x0000_t32" style="position:absolute;margin-left:63.25pt;margin-top:21.1pt;width:40.35pt;height:17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" strokecolor="black [3200]" strokeweight=".5pt">
            <v:stroke endarrow="block" joinstyle="miter"/>
          </v:shape>
        </w:pict>
      </w:r>
      <w:r w:rsidR="00EA1204">
        <w:rPr>
          <w:noProof/>
          <w:lang w:eastAsia="fr-FR"/>
        </w:rPr>
        <w:drawing>
          <wp:inline distT="0" distB="0" distL="0" distR="0">
            <wp:extent cx="5648210" cy="173181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846" r="38738" b="33760"/>
                    <a:stretch/>
                  </pic:blipFill>
                  <pic:spPr bwMode="auto">
                    <a:xfrm>
                      <a:off x="0" y="0"/>
                      <a:ext cx="5671375" cy="173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FAD" w:rsidRDefault="00043FAD" w:rsidP="00AB641D">
      <w:pPr>
        <w:pStyle w:val="Listenumros"/>
        <w:numPr>
          <w:ilvl w:val="0"/>
          <w:numId w:val="2"/>
        </w:numPr>
        <w:jc w:val="both"/>
      </w:pPr>
      <w:r>
        <w:rPr>
          <w:lang w:bidi="fr-FR"/>
        </w:rPr>
        <w:t xml:space="preserve">Placez le curseur dans l’espace vide </w:t>
      </w:r>
      <w:r w:rsidR="004F640B">
        <w:rPr>
          <w:lang w:bidi="fr-FR"/>
        </w:rPr>
        <w:t xml:space="preserve">à coté de </w:t>
      </w:r>
      <w:r w:rsidR="004F640B" w:rsidRPr="0085587E">
        <w:rPr>
          <w:rStyle w:val="lev"/>
        </w:rPr>
        <w:t>« Nom »</w:t>
      </w:r>
      <w:r w:rsidR="004F640B">
        <w:rPr>
          <w:lang w:bidi="fr-FR"/>
        </w:rPr>
        <w:t xml:space="preserve"> puis</w:t>
      </w:r>
      <w:r w:rsidRPr="0085587E">
        <w:t>tapez</w:t>
      </w:r>
      <w:r>
        <w:rPr>
          <w:lang w:bidi="fr-FR"/>
        </w:rPr>
        <w:t xml:space="preserve"> le nom que vous souhaitez rechercher. </w:t>
      </w:r>
    </w:p>
    <w:p w:rsidR="00043FAD" w:rsidRPr="00043FAD" w:rsidRDefault="00043FAD" w:rsidP="00AB641D">
      <w:pPr>
        <w:pStyle w:val="Listenumros"/>
        <w:numPr>
          <w:ilvl w:val="0"/>
          <w:numId w:val="1"/>
        </w:numPr>
        <w:jc w:val="both"/>
        <w:rPr>
          <w:rStyle w:val="lev"/>
          <w:b w:val="0"/>
          <w:bCs w:val="0"/>
          <w:color w:val="41342F" w:themeColor="background2" w:themeShade="40"/>
        </w:rPr>
      </w:pPr>
      <w:r>
        <w:rPr>
          <w:lang w:bidi="fr-FR"/>
        </w:rPr>
        <w:t xml:space="preserve">Cliquez sur </w:t>
      </w:r>
      <w:r w:rsidR="008D17AE">
        <w:rPr>
          <w:rStyle w:val="lev"/>
        </w:rPr>
        <w:t>« </w:t>
      </w:r>
      <w:r w:rsidRPr="00043FAD">
        <w:rPr>
          <w:rStyle w:val="lev"/>
        </w:rPr>
        <w:t>Rechercher</w:t>
      </w:r>
      <w:r w:rsidR="008D17AE">
        <w:rPr>
          <w:rStyle w:val="lev"/>
        </w:rPr>
        <w:t> »</w:t>
      </w:r>
      <w:r>
        <w:rPr>
          <w:rStyle w:val="lev"/>
        </w:rPr>
        <w:t>.</w:t>
      </w:r>
    </w:p>
    <w:p w:rsidR="00823C18" w:rsidRDefault="00043FAD" w:rsidP="00AB641D">
      <w:pPr>
        <w:pStyle w:val="Listenumros"/>
        <w:numPr>
          <w:ilvl w:val="0"/>
          <w:numId w:val="0"/>
        </w:numPr>
        <w:jc w:val="both"/>
      </w:pPr>
      <w:r>
        <w:rPr>
          <w:lang w:bidi="fr-FR"/>
        </w:rPr>
        <w:t>La liste du ou des stagiaires apparait</w:t>
      </w:r>
      <w:r w:rsidR="00B606A3">
        <w:rPr>
          <w:lang w:bidi="fr-FR"/>
        </w:rPr>
        <w:t xml:space="preserve"> en-dessous des champs de recherche.</w:t>
      </w:r>
    </w:p>
    <w:p w:rsidR="00043FAD" w:rsidRDefault="00043FAD" w:rsidP="00823C18">
      <w:pPr>
        <w:rPr>
          <w:lang w:bidi="fr-FR"/>
        </w:rPr>
      </w:pPr>
    </w:p>
    <w:p w:rsidR="00823C18" w:rsidRDefault="00823C18" w:rsidP="00823C18">
      <w:pPr>
        <w:pStyle w:val="Titre2"/>
        <w:numPr>
          <w:ilvl w:val="1"/>
          <w:numId w:val="19"/>
        </w:numPr>
        <w:rPr>
          <w:lang w:bidi="fr-FR"/>
        </w:rPr>
      </w:pPr>
      <w:bookmarkStart w:id="3" w:name="_Toc530382184"/>
      <w:r>
        <w:rPr>
          <w:lang w:bidi="fr-FR"/>
        </w:rPr>
        <w:t>Afficher une liste de stagiaire</w:t>
      </w:r>
      <w:r w:rsidR="00A309C5">
        <w:rPr>
          <w:lang w:bidi="fr-FR"/>
        </w:rPr>
        <w:t>s</w:t>
      </w:r>
      <w:r>
        <w:rPr>
          <w:lang w:bidi="fr-FR"/>
        </w:rPr>
        <w:t xml:space="preserve"> par </w:t>
      </w:r>
      <w:r w:rsidR="00FF76BE">
        <w:rPr>
          <w:lang w:bidi="fr-FR"/>
        </w:rPr>
        <w:t>un ou</w:t>
      </w:r>
      <w:r>
        <w:rPr>
          <w:lang w:bidi="fr-FR"/>
        </w:rPr>
        <w:t xml:space="preserve"> plusieurs paramètres</w:t>
      </w:r>
      <w:bookmarkEnd w:id="3"/>
    </w:p>
    <w:p w:rsidR="001C5C30" w:rsidRDefault="00EA1204" w:rsidP="00AB641D">
      <w:pPr>
        <w:jc w:val="both"/>
        <w:rPr>
          <w:lang w:bidi="fr-FR"/>
        </w:rPr>
      </w:pPr>
      <w:r>
        <w:rPr>
          <w:lang w:bidi="fr-FR"/>
        </w:rPr>
        <w:t>Pou</w:t>
      </w:r>
      <w:r w:rsidR="005060B7">
        <w:rPr>
          <w:lang w:bidi="fr-FR"/>
        </w:rPr>
        <w:t>r</w:t>
      </w:r>
      <w:r>
        <w:rPr>
          <w:lang w:bidi="fr-FR"/>
        </w:rPr>
        <w:t xml:space="preserve"> affiche</w:t>
      </w:r>
      <w:r w:rsidR="005060B7">
        <w:rPr>
          <w:lang w:bidi="fr-FR"/>
        </w:rPr>
        <w:t>r</w:t>
      </w:r>
      <w:r>
        <w:rPr>
          <w:lang w:bidi="fr-FR"/>
        </w:rPr>
        <w:t xml:space="preserve"> une liste de stagiaires</w:t>
      </w:r>
      <w:r w:rsidR="005060B7">
        <w:rPr>
          <w:lang w:bidi="fr-FR"/>
        </w:rPr>
        <w:t xml:space="preserve"> par nom ou autre paramètre :</w:t>
      </w:r>
    </w:p>
    <w:p w:rsidR="005060B7" w:rsidRDefault="005060B7" w:rsidP="00AB641D">
      <w:pPr>
        <w:pStyle w:val="Listenumros"/>
        <w:numPr>
          <w:ilvl w:val="0"/>
          <w:numId w:val="22"/>
        </w:numPr>
        <w:jc w:val="both"/>
      </w:pPr>
      <w:r>
        <w:rPr>
          <w:lang w:bidi="fr-FR"/>
        </w:rPr>
        <w:t>Placez le curseur dans l’espace vide à coté</w:t>
      </w:r>
      <w:r w:rsidR="00770C6C">
        <w:rPr>
          <w:lang w:bidi="fr-FR"/>
        </w:rPr>
        <w:t xml:space="preserve"> </w:t>
      </w:r>
      <w:r w:rsidR="00670CA1">
        <w:rPr>
          <w:lang w:bidi="fr-FR"/>
        </w:rPr>
        <w:t>du champ</w:t>
      </w:r>
      <w:r>
        <w:rPr>
          <w:lang w:bidi="fr-FR"/>
        </w:rPr>
        <w:t xml:space="preserve"> choisi puis</w:t>
      </w:r>
      <w:r w:rsidRPr="00043FAD">
        <w:rPr>
          <w:rStyle w:val="lev"/>
        </w:rPr>
        <w:t xml:space="preserve"> tapez</w:t>
      </w:r>
      <w:r>
        <w:rPr>
          <w:lang w:bidi="fr-FR"/>
        </w:rPr>
        <w:t xml:space="preserve"> le nom que vous souhaitez rechercher. </w:t>
      </w:r>
    </w:p>
    <w:p w:rsidR="005060B7" w:rsidRPr="00043FAD" w:rsidRDefault="005060B7" w:rsidP="00AB641D">
      <w:pPr>
        <w:pStyle w:val="Listenumros"/>
        <w:numPr>
          <w:ilvl w:val="0"/>
          <w:numId w:val="1"/>
        </w:numPr>
        <w:jc w:val="both"/>
        <w:rPr>
          <w:rStyle w:val="lev"/>
          <w:b w:val="0"/>
          <w:bCs w:val="0"/>
          <w:color w:val="41342F" w:themeColor="background2" w:themeShade="40"/>
        </w:rPr>
      </w:pPr>
      <w:r>
        <w:rPr>
          <w:lang w:bidi="fr-FR"/>
        </w:rPr>
        <w:t xml:space="preserve">Cliquez sur </w:t>
      </w:r>
      <w:r w:rsidR="008D17AE">
        <w:rPr>
          <w:rStyle w:val="lev"/>
        </w:rPr>
        <w:t>« </w:t>
      </w:r>
      <w:r w:rsidRPr="00043FAD">
        <w:rPr>
          <w:rStyle w:val="lev"/>
        </w:rPr>
        <w:t>Rechercher</w:t>
      </w:r>
      <w:r w:rsidR="008D17AE">
        <w:rPr>
          <w:rStyle w:val="lev"/>
        </w:rPr>
        <w:t> »</w:t>
      </w:r>
      <w:r>
        <w:rPr>
          <w:rStyle w:val="lev"/>
        </w:rPr>
        <w:t>.</w:t>
      </w:r>
    </w:p>
    <w:p w:rsidR="005060B7" w:rsidRDefault="005060B7" w:rsidP="00AB641D">
      <w:pPr>
        <w:pStyle w:val="Listenumros"/>
        <w:numPr>
          <w:ilvl w:val="0"/>
          <w:numId w:val="0"/>
        </w:numPr>
        <w:jc w:val="both"/>
      </w:pPr>
      <w:r>
        <w:rPr>
          <w:lang w:bidi="fr-FR"/>
        </w:rPr>
        <w:t>La liste du ou des stagiaires apparait en-dessous des champs de recherche.</w:t>
      </w:r>
    </w:p>
    <w:p w:rsidR="00EA1204" w:rsidRDefault="00EA1204" w:rsidP="001C5C30">
      <w:pPr>
        <w:rPr>
          <w:lang w:bidi="fr-FR"/>
        </w:rPr>
      </w:pPr>
    </w:p>
    <w:p w:rsidR="005060B7" w:rsidRDefault="005060B7">
      <w:pPr>
        <w:rPr>
          <w:rFonts w:asciiTheme="majorHAnsi" w:eastAsiaTheme="majorEastAsia" w:hAnsiTheme="majorHAnsi" w:cstheme="majorBidi"/>
          <w:color w:val="846700" w:themeColor="accent1" w:themeShade="80"/>
          <w:sz w:val="26"/>
          <w:szCs w:val="26"/>
          <w:lang w:bidi="fr-FR"/>
        </w:rPr>
      </w:pPr>
      <w:r>
        <w:rPr>
          <w:lang w:bidi="fr-FR"/>
        </w:rPr>
        <w:br w:type="page"/>
      </w:r>
    </w:p>
    <w:p w:rsidR="001C5C30" w:rsidRDefault="001C5C30" w:rsidP="001C5C30">
      <w:pPr>
        <w:pStyle w:val="Titre2"/>
        <w:numPr>
          <w:ilvl w:val="1"/>
          <w:numId w:val="19"/>
        </w:numPr>
        <w:rPr>
          <w:lang w:bidi="fr-FR"/>
        </w:rPr>
      </w:pPr>
      <w:bookmarkStart w:id="4" w:name="_Toc530382185"/>
      <w:r>
        <w:rPr>
          <w:lang w:bidi="fr-FR"/>
        </w:rPr>
        <w:lastRenderedPageBreak/>
        <w:t>Imprimer une liste de stagiaires</w:t>
      </w:r>
      <w:bookmarkEnd w:id="4"/>
    </w:p>
    <w:p w:rsidR="00823C18" w:rsidRDefault="005060B7" w:rsidP="00AB641D">
      <w:pPr>
        <w:jc w:val="both"/>
        <w:rPr>
          <w:lang w:bidi="fr-FR"/>
        </w:rPr>
      </w:pPr>
      <w:r>
        <w:rPr>
          <w:lang w:bidi="fr-FR"/>
        </w:rPr>
        <w:t>Pour</w:t>
      </w:r>
      <w:r w:rsidRPr="008D17AE">
        <w:t xml:space="preserve"> imprimer</w:t>
      </w:r>
      <w:r>
        <w:rPr>
          <w:lang w:bidi="fr-FR"/>
        </w:rPr>
        <w:t xml:space="preserve"> une liste affichée, </w:t>
      </w:r>
      <w:r w:rsidRPr="008D17AE">
        <w:t>cliquez</w:t>
      </w:r>
      <w:r>
        <w:rPr>
          <w:lang w:bidi="fr-FR"/>
        </w:rPr>
        <w:t xml:space="preserve"> sur </w:t>
      </w:r>
      <w:r w:rsidRPr="008D17AE">
        <w:rPr>
          <w:rStyle w:val="lev"/>
        </w:rPr>
        <w:t>« Imprimer la liste »</w:t>
      </w:r>
      <w:r>
        <w:rPr>
          <w:lang w:bidi="fr-FR"/>
        </w:rPr>
        <w:t>.</w:t>
      </w:r>
      <w:r w:rsidR="00842955">
        <w:rPr>
          <w:lang w:bidi="fr-FR"/>
        </w:rPr>
        <w:t xml:space="preserve"> Une nouvelle fenêtre apparaît</w:t>
      </w:r>
      <w:r w:rsidR="00281AF9">
        <w:rPr>
          <w:lang w:bidi="fr-FR"/>
        </w:rPr>
        <w:t xml:space="preserve"> vous permettant de choisir vos options d’impression</w:t>
      </w:r>
      <w:r w:rsidR="00EE20B0">
        <w:rPr>
          <w:lang w:bidi="fr-FR"/>
        </w:rPr>
        <w:t xml:space="preserve">. </w:t>
      </w:r>
    </w:p>
    <w:p w:rsidR="00823C18" w:rsidRDefault="00B2791B" w:rsidP="00823C18">
      <w:pPr>
        <w:rPr>
          <w:lang w:bidi="fr-FR"/>
        </w:rPr>
      </w:pPr>
      <w:r>
        <w:rPr>
          <w:noProof/>
        </w:rPr>
        <w:pict>
          <v:shape id="Connecteur droit avec flèche 20" o:spid="_x0000_s1052" type="#_x0000_t32" style="position:absolute;margin-left:369pt;margin-top:33.15pt;width:31.2pt;height:10.2pt;flip:x 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" strokecolor="black [3200]" strokeweight=".5pt">
            <v:stroke endarrow="block" joinstyle="miter"/>
          </v:shape>
        </w:pict>
      </w:r>
      <w:r w:rsidR="005060B7">
        <w:rPr>
          <w:noProof/>
          <w:lang w:eastAsia="fr-FR"/>
        </w:rPr>
        <w:drawing>
          <wp:inline distT="0" distB="0" distL="0" distR="0">
            <wp:extent cx="5722620" cy="10439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745" r="156" b="32874"/>
                    <a:stretch/>
                  </pic:blipFill>
                  <pic:spPr bwMode="auto">
                    <a:xfrm>
                      <a:off x="0" y="0"/>
                      <a:ext cx="57226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7AE" w:rsidRDefault="008D17AE" w:rsidP="00823C18">
      <w:pPr>
        <w:rPr>
          <w:lang w:bidi="fr-FR"/>
        </w:rPr>
      </w:pPr>
    </w:p>
    <w:p w:rsidR="005060B7" w:rsidRDefault="008D17AE" w:rsidP="00823C18">
      <w:pPr>
        <w:rPr>
          <w:lang w:bidi="fr-FR"/>
        </w:rPr>
      </w:pPr>
      <w:r w:rsidRPr="008D17AE">
        <w:t>Cliquez</w:t>
      </w:r>
      <w:r>
        <w:rPr>
          <w:lang w:bidi="fr-FR"/>
        </w:rPr>
        <w:t xml:space="preserve"> sur le bouton « </w:t>
      </w:r>
      <w:r w:rsidRPr="008D17AE">
        <w:rPr>
          <w:rStyle w:val="lev"/>
        </w:rPr>
        <w:t>Retour</w:t>
      </w:r>
      <w:r>
        <w:rPr>
          <w:lang w:bidi="fr-FR"/>
        </w:rPr>
        <w:t> », pour sortir de la fenêtre d’impression.</w:t>
      </w:r>
    </w:p>
    <w:p w:rsidR="005060B7" w:rsidRDefault="00B2791B" w:rsidP="00823C18">
      <w:pPr>
        <w:rPr>
          <w:lang w:bidi="fr-FR"/>
        </w:rPr>
      </w:pPr>
      <w:r>
        <w:rPr>
          <w:noProof/>
        </w:rPr>
        <w:pict>
          <v:shape id="Connecteur droit avec flèche 22" o:spid="_x0000_s1051" type="#_x0000_t32" style="position:absolute;margin-left:436.2pt;margin-top:61.4pt;width:31.2pt;height:10.2pt;flip:x 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" strokecolor="black [3200]" strokeweight=".5pt">
            <v:stroke endarrow="block" joinstyle="miter"/>
          </v:shape>
        </w:pict>
      </w:r>
      <w:r w:rsidR="008D17AE">
        <w:rPr>
          <w:noProof/>
          <w:lang w:eastAsia="fr-FR"/>
        </w:rPr>
        <w:drawing>
          <wp:inline distT="0" distB="0" distL="0" distR="0">
            <wp:extent cx="5722620" cy="7321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77290" r="155"/>
                    <a:stretch/>
                  </pic:blipFill>
                  <pic:spPr bwMode="auto">
                    <a:xfrm>
                      <a:off x="0" y="0"/>
                      <a:ext cx="5722620" cy="73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74C" w:rsidRPr="00823C18" w:rsidRDefault="0055574C" w:rsidP="00823C18">
      <w:pPr>
        <w:rPr>
          <w:lang w:bidi="fr-FR"/>
        </w:rPr>
      </w:pPr>
    </w:p>
    <w:p w:rsidR="00457BEB" w:rsidRPr="0026504D" w:rsidRDefault="00823C18" w:rsidP="00823C18">
      <w:pPr>
        <w:pStyle w:val="Titre1"/>
        <w:numPr>
          <w:ilvl w:val="0"/>
          <w:numId w:val="19"/>
        </w:numPr>
      </w:pPr>
      <w:bookmarkStart w:id="5" w:name="_Toc530382186"/>
      <w:r>
        <w:rPr>
          <w:lang w:bidi="fr-FR"/>
        </w:rPr>
        <w:t>La gestion des profils</w:t>
      </w:r>
      <w:bookmarkEnd w:id="5"/>
    </w:p>
    <w:p w:rsidR="00823C18" w:rsidRDefault="00823C18" w:rsidP="00823C18">
      <w:r>
        <w:t xml:space="preserve">La gestion des profils n’est accessible qu’aux personnes autorisées, possédant un </w:t>
      </w:r>
      <w:r w:rsidR="006C2199">
        <w:t>identifiant</w:t>
      </w:r>
      <w:r w:rsidR="00670CA1">
        <w:t xml:space="preserve"> </w:t>
      </w:r>
      <w:r w:rsidR="00E20FB0">
        <w:t xml:space="preserve">et </w:t>
      </w:r>
      <w:r>
        <w:t>un mot de passe.</w:t>
      </w:r>
    </w:p>
    <w:p w:rsidR="00823C18" w:rsidRPr="00823C18" w:rsidRDefault="00823C18" w:rsidP="00823C18"/>
    <w:p w:rsidR="00823C18" w:rsidRDefault="00823C18" w:rsidP="00823C18">
      <w:pPr>
        <w:pStyle w:val="Titre2"/>
        <w:numPr>
          <w:ilvl w:val="1"/>
          <w:numId w:val="19"/>
        </w:numPr>
      </w:pPr>
      <w:bookmarkStart w:id="6" w:name="_Toc530382187"/>
      <w:r>
        <w:t>Se connecter en tant qu’administrateur</w:t>
      </w:r>
      <w:bookmarkEnd w:id="6"/>
    </w:p>
    <w:p w:rsidR="008D17AE" w:rsidRPr="008D17AE" w:rsidRDefault="008D17AE" w:rsidP="00AB641D">
      <w:pPr>
        <w:jc w:val="both"/>
      </w:pPr>
      <w:r>
        <w:t>Pour se connecter en tant qu’administrateur et accéder aux fonctionnalités de gestion des profils de stagiaires :</w:t>
      </w:r>
    </w:p>
    <w:p w:rsidR="00A93D9F" w:rsidRDefault="008D17AE" w:rsidP="00AB641D">
      <w:pPr>
        <w:pStyle w:val="Listenumros"/>
        <w:numPr>
          <w:ilvl w:val="0"/>
          <w:numId w:val="23"/>
        </w:numPr>
        <w:jc w:val="both"/>
      </w:pPr>
      <w:r>
        <w:rPr>
          <w:lang w:bidi="fr-FR"/>
        </w:rPr>
        <w:t>Pla</w:t>
      </w:r>
      <w:r w:rsidR="00670CA1">
        <w:rPr>
          <w:lang w:bidi="fr-FR"/>
        </w:rPr>
        <w:t xml:space="preserve">cez le curseur dans l’espace du champ </w:t>
      </w:r>
      <w:r w:rsidRPr="008D17AE">
        <w:rPr>
          <w:rStyle w:val="lev"/>
        </w:rPr>
        <w:t>« Identifiant »</w:t>
      </w:r>
      <w:r w:rsidR="00670CA1">
        <w:rPr>
          <w:rStyle w:val="lev"/>
        </w:rPr>
        <w:t xml:space="preserve"> </w:t>
      </w:r>
      <w:r w:rsidR="00271693" w:rsidRPr="00271693">
        <w:t>situé en-haut à droite</w:t>
      </w:r>
      <w:r w:rsidR="00670CA1">
        <w:t xml:space="preserve"> </w:t>
      </w:r>
      <w:r w:rsidRPr="008D17AE">
        <w:rPr>
          <w:lang w:bidi="fr-FR"/>
        </w:rPr>
        <w:t>puis</w:t>
      </w:r>
      <w:r w:rsidRPr="008D17AE">
        <w:t xml:space="preserve"> tapez</w:t>
      </w:r>
      <w:r w:rsidR="00670CA1">
        <w:t xml:space="preserve"> </w:t>
      </w:r>
      <w:r>
        <w:rPr>
          <w:lang w:bidi="fr-FR"/>
        </w:rPr>
        <w:t xml:space="preserve">votre identifiant. </w:t>
      </w:r>
    </w:p>
    <w:p w:rsidR="008D17AE" w:rsidRDefault="008D17AE" w:rsidP="00AB641D">
      <w:pPr>
        <w:pStyle w:val="Listenumros"/>
        <w:numPr>
          <w:ilvl w:val="0"/>
          <w:numId w:val="23"/>
        </w:numPr>
        <w:jc w:val="both"/>
      </w:pPr>
      <w:r>
        <w:rPr>
          <w:lang w:bidi="fr-FR"/>
        </w:rPr>
        <w:t>Tapez ensuite votre</w:t>
      </w:r>
      <w:r w:rsidRPr="008D17AE">
        <w:rPr>
          <w:rStyle w:val="lev"/>
        </w:rPr>
        <w:t xml:space="preserve"> mot de passe</w:t>
      </w:r>
      <w:r w:rsidRPr="008D17AE">
        <w:t xml:space="preserve">, dans </w:t>
      </w:r>
      <w:r w:rsidR="00670CA1" w:rsidRPr="008D17AE">
        <w:t>le champ situé</w:t>
      </w:r>
      <w:r w:rsidR="00271693">
        <w:t xml:space="preserve"> juste à côté</w:t>
      </w:r>
      <w:r>
        <w:t>.</w:t>
      </w:r>
    </w:p>
    <w:p w:rsidR="008D17AE" w:rsidRPr="00043FAD" w:rsidRDefault="008D17AE" w:rsidP="00AB641D">
      <w:pPr>
        <w:pStyle w:val="Listenumros"/>
        <w:numPr>
          <w:ilvl w:val="0"/>
          <w:numId w:val="23"/>
        </w:numPr>
        <w:jc w:val="both"/>
        <w:rPr>
          <w:rStyle w:val="lev"/>
          <w:b w:val="0"/>
          <w:bCs w:val="0"/>
          <w:color w:val="41342F" w:themeColor="background2" w:themeShade="40"/>
        </w:rPr>
      </w:pPr>
      <w:r>
        <w:rPr>
          <w:lang w:bidi="fr-FR"/>
        </w:rPr>
        <w:t xml:space="preserve">Cliquez sur </w:t>
      </w:r>
      <w:r w:rsidRPr="008D17AE">
        <w:rPr>
          <w:rStyle w:val="lev"/>
        </w:rPr>
        <w:t>«</w:t>
      </w:r>
      <w:r>
        <w:rPr>
          <w:lang w:bidi="fr-FR"/>
        </w:rPr>
        <w:t> </w:t>
      </w:r>
      <w:r>
        <w:rPr>
          <w:rStyle w:val="lev"/>
        </w:rPr>
        <w:t>Connexion ».</w:t>
      </w:r>
    </w:p>
    <w:p w:rsidR="008D17AE" w:rsidRDefault="008853A1" w:rsidP="00823C18">
      <w:r>
        <w:rPr>
          <w:noProof/>
        </w:rPr>
        <w:pict>
          <v:shape id="Zone de texte 27" o:spid="_x0000_s1029" type="#_x0000_t202" style="position:absolute;margin-left:366.6pt;margin-top:44.8pt;width:21.8pt;height:39.5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" filled="f" stroked="f" strokeweight=".5pt">
            <v:textbox style="mso-next-textbox:#Zone de texte 27">
              <w:txbxContent>
                <w:p w:rsidR="008904DA" w:rsidRDefault="00A93D9F" w:rsidP="008904DA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pict>
          <v:shape id="Zone de texte 29" o:spid="_x0000_s1028" type="#_x0000_t202" style="position:absolute;margin-left:314.65pt;margin-top:44.6pt;width:21.8pt;height:39.55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" filled="f" stroked="f" strokeweight=".5pt">
            <v:textbox style="mso-next-textbox:#Zone de texte 29">
              <w:txbxContent>
                <w:p w:rsidR="00A93D9F" w:rsidRDefault="00A93D9F" w:rsidP="00A93D9F">
                  <w: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Zone de texte 26" o:spid="_x0000_s1030" type="#_x0000_t202" style="position:absolute;margin-left:265.9pt;margin-top:43.1pt;width:21.8pt;height:35.9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" filled="f" stroked="f" strokeweight=".5pt">
            <v:textbox style="mso-next-textbox:#Zone de texte 26">
              <w:txbxContent>
                <w:p w:rsidR="008904DA" w:rsidRDefault="008904DA" w:rsidP="008904DA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Connecteur droit avec flèche 24" o:spid="_x0000_s1048" type="#_x0000_t32" style="position:absolute;margin-left:281pt;margin-top:48.6pt;width:28.95pt;height:12pt;flip: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" strokecolor="black [3200]" strokeweight=".5pt">
            <v:stroke endarrow="block" joinstyle="miter"/>
          </v:shape>
        </w:pict>
      </w:r>
      <w:r>
        <w:pict>
          <v:shape id="Connecteur droit avec flèche 28" o:spid="_x0000_s1050" type="#_x0000_t32" style="position:absolute;margin-left:329.4pt;margin-top:48.6pt;width:30pt;height:1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" strokecolor="black [3200]" strokeweight=".5pt">
            <v:stroke endarrow="block" joinstyle="miter"/>
          </v:shape>
        </w:pict>
      </w:r>
      <w:r w:rsidR="00EB1ABE">
        <w:rPr>
          <w:noProof/>
          <w:lang w:eastAsia="fr-FR"/>
        </w:rPr>
        <w:drawing>
          <wp:inline distT="0" distB="0" distL="0" distR="0">
            <wp:extent cx="5730624" cy="520995"/>
            <wp:effectExtent l="19050" t="0" r="3426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93" w:rsidRDefault="008853A1" w:rsidP="00823C18">
      <w:r>
        <w:rPr>
          <w:noProof/>
        </w:rPr>
        <w:pict>
          <v:shape id="Connecteur droit avec flèche 25" o:spid="_x0000_s1049" type="#_x0000_t32" style="position:absolute;margin-left:382.2pt;margin-top:1.4pt;width:28.95pt;height:12pt;flip:y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" strokecolor="black [3200]" strokeweight=".5pt">
            <v:stroke endarrow="block" joinstyle="miter"/>
          </v:shape>
        </w:pict>
      </w:r>
    </w:p>
    <w:p w:rsidR="00271693" w:rsidRDefault="00271693" w:rsidP="00823C18"/>
    <w:p w:rsidR="00823C18" w:rsidRDefault="001132FC" w:rsidP="00BE7FB9">
      <w:pPr>
        <w:pStyle w:val="Titre2"/>
        <w:numPr>
          <w:ilvl w:val="1"/>
          <w:numId w:val="19"/>
        </w:numPr>
      </w:pPr>
      <w:bookmarkStart w:id="7" w:name="_Toc530382188"/>
      <w:r>
        <w:lastRenderedPageBreak/>
        <w:t>Créer un nouveau profil</w:t>
      </w:r>
      <w:r w:rsidR="0038062D">
        <w:t xml:space="preserve"> de stagiaire</w:t>
      </w:r>
      <w:bookmarkEnd w:id="7"/>
    </w:p>
    <w:p w:rsidR="008B3AE0" w:rsidRPr="008B3AE0" w:rsidRDefault="008B3AE0" w:rsidP="00AB641D">
      <w:pPr>
        <w:jc w:val="both"/>
        <w:rPr>
          <w:rStyle w:val="lev"/>
          <w:b w:val="0"/>
          <w:bCs w:val="0"/>
          <w:color w:val="auto"/>
          <w:lang w:bidi="fr-FR"/>
        </w:rPr>
      </w:pPr>
      <w:r>
        <w:rPr>
          <w:lang w:bidi="fr-FR"/>
        </w:rPr>
        <w:t>Après vous être identifié en tant qu’administrateur (cf. 2.1. Se connecter en tant qu’administrateur »</w:t>
      </w:r>
      <w:r w:rsidR="004A10A8">
        <w:rPr>
          <w:lang w:bidi="fr-FR"/>
        </w:rPr>
        <w:t>)</w:t>
      </w:r>
      <w:r>
        <w:rPr>
          <w:lang w:bidi="fr-FR"/>
        </w:rPr>
        <w:t> :</w:t>
      </w:r>
    </w:p>
    <w:p w:rsidR="008B3AE0" w:rsidRDefault="008B3AE0" w:rsidP="00AB641D">
      <w:pPr>
        <w:pStyle w:val="Paragraphedeliste"/>
        <w:numPr>
          <w:ilvl w:val="0"/>
          <w:numId w:val="24"/>
        </w:numPr>
        <w:jc w:val="both"/>
      </w:pPr>
      <w:r>
        <w:rPr>
          <w:lang w:bidi="fr-FR"/>
        </w:rPr>
        <w:t xml:space="preserve">Remplissez tous les champs </w:t>
      </w:r>
      <w:r>
        <w:rPr>
          <w:rStyle w:val="lev"/>
        </w:rPr>
        <w:t xml:space="preserve">« Nom », « Prénom », « Année d’entrée »  </w:t>
      </w:r>
      <w:r w:rsidRPr="008B3AE0">
        <w:t xml:space="preserve">et sélectionnez </w:t>
      </w:r>
      <w:r>
        <w:t xml:space="preserve">le </w:t>
      </w:r>
      <w:r>
        <w:rPr>
          <w:rStyle w:val="lev"/>
        </w:rPr>
        <w:t xml:space="preserve">« Département » </w:t>
      </w:r>
      <w:r w:rsidRPr="008B3AE0">
        <w:t>et la</w:t>
      </w:r>
      <w:r>
        <w:rPr>
          <w:rStyle w:val="lev"/>
        </w:rPr>
        <w:t xml:space="preserve"> « Promotion » </w:t>
      </w:r>
      <w:r w:rsidRPr="008B3AE0">
        <w:t>de votre nouveau stagiaire</w:t>
      </w:r>
      <w:r>
        <w:t xml:space="preserve"> à l’aide de</w:t>
      </w:r>
      <w:r w:rsidR="00943FC8">
        <w:t>s</w:t>
      </w:r>
      <w:r w:rsidR="00670CA1">
        <w:t xml:space="preserve"> </w:t>
      </w:r>
      <w:r w:rsidR="00912B25">
        <w:t>listes déroulantes.</w:t>
      </w:r>
    </w:p>
    <w:p w:rsidR="001132FC" w:rsidRPr="00C750AA" w:rsidRDefault="00C750AA" w:rsidP="00AB641D">
      <w:pPr>
        <w:pStyle w:val="Listenumros"/>
        <w:numPr>
          <w:ilvl w:val="0"/>
          <w:numId w:val="24"/>
        </w:numPr>
        <w:jc w:val="both"/>
        <w:rPr>
          <w:rStyle w:val="lev"/>
          <w:b w:val="0"/>
          <w:bCs w:val="0"/>
          <w:color w:val="41342F" w:themeColor="background2" w:themeShade="40"/>
        </w:rPr>
      </w:pPr>
      <w:r>
        <w:rPr>
          <w:lang w:bidi="fr-FR"/>
        </w:rPr>
        <w:t xml:space="preserve">Cliquez sur </w:t>
      </w:r>
      <w:r>
        <w:rPr>
          <w:rStyle w:val="lev"/>
        </w:rPr>
        <w:t>« Créer stagiaire ».</w:t>
      </w:r>
    </w:p>
    <w:p w:rsidR="004B6E3E" w:rsidRDefault="00C750AA" w:rsidP="00AB641D">
      <w:pPr>
        <w:pStyle w:val="Listenumros"/>
        <w:numPr>
          <w:ilvl w:val="0"/>
          <w:numId w:val="0"/>
        </w:numPr>
        <w:jc w:val="both"/>
      </w:pPr>
      <w:r>
        <w:rPr>
          <w:lang w:bidi="fr-FR"/>
        </w:rPr>
        <w:t>Le nouveau</w:t>
      </w:r>
      <w:r w:rsidR="004B6E3E">
        <w:rPr>
          <w:lang w:bidi="fr-FR"/>
        </w:rPr>
        <w:t xml:space="preserve"> profil de</w:t>
      </w:r>
      <w:r>
        <w:rPr>
          <w:lang w:bidi="fr-FR"/>
        </w:rPr>
        <w:t xml:space="preserve"> stagiaire apparaît à la fin de la liste affichée.</w:t>
      </w:r>
    </w:p>
    <w:p w:rsidR="00C750AA" w:rsidRDefault="002C667F" w:rsidP="001132FC">
      <w:r>
        <w:pict>
          <v:shape id="Zone de texte 162" o:spid="_x0000_s1032" type="#_x0000_t202" style="position:absolute;margin-left:49.05pt;margin-top:124.95pt;width:21.8pt;height:35.95pt;z-index:251683840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" filled="f" stroked="f" strokeweight=".5pt">
            <v:textbox style="mso-next-textbox:#Zone de texte 162">
              <w:txbxContent>
                <w:p w:rsidR="004A10A8" w:rsidRDefault="004A10A8" w:rsidP="004A10A8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Connecteur droit avec flèche 161" o:spid="_x0000_s1046" type="#_x0000_t32" style="position:absolute;margin-left:-6.65pt;margin-top:131.9pt;width:28.95pt;height:12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" strokecolor="black [3200]" strokeweight=".5pt">
            <v:stroke endarrow="block" joinstyle="miter"/>
          </v:shape>
        </w:pict>
      </w:r>
      <w:r>
        <w:pict>
          <v:shape id="Zone de texte 167" o:spid="_x0000_s1031" type="#_x0000_t202" style="position:absolute;margin-left:284pt;margin-top:96.1pt;width:21.8pt;height:41.9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" filled="f" stroked="f" strokeweight=".5pt">
            <v:textbox style="mso-next-textbox:#Zone de texte 167">
              <w:txbxContent>
                <w:p w:rsidR="004A10A8" w:rsidRDefault="004A10A8" w:rsidP="004A10A8">
                  <w:r>
                    <w:t>2</w:t>
                  </w:r>
                </w:p>
              </w:txbxContent>
            </v:textbox>
          </v:shape>
        </w:pict>
      </w:r>
      <w:r>
        <w:pict>
          <v:shape id="Connecteur droit avec flèche 163" o:spid="_x0000_s1047" type="#_x0000_t32" style="position:absolute;margin-left:300.2pt;margin-top:101.95pt;width:28.95pt;height:12pt;flip:y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" strokecolor="black [3200]" strokeweight=".5pt">
            <v:stroke endarrow="block" joinstyle="miter"/>
          </v:shape>
        </w:pict>
      </w:r>
      <w:r w:rsidRPr="002C667F">
        <w:t xml:space="preserve"> </w:t>
      </w:r>
      <w:r>
        <w:rPr>
          <w:noProof/>
          <w:lang w:eastAsia="fr-FR"/>
        </w:rPr>
        <w:drawing>
          <wp:inline distT="0" distB="0" distL="0" distR="0">
            <wp:extent cx="5707312" cy="1998921"/>
            <wp:effectExtent l="19050" t="0" r="7688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407" b="37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12" cy="19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E0" w:rsidRDefault="008B3AE0" w:rsidP="001132FC"/>
    <w:p w:rsidR="001132FC" w:rsidRDefault="004B6E3E" w:rsidP="00BE7FB9">
      <w:pPr>
        <w:pStyle w:val="Titre2"/>
        <w:numPr>
          <w:ilvl w:val="1"/>
          <w:numId w:val="27"/>
        </w:numPr>
      </w:pPr>
      <w:bookmarkStart w:id="8" w:name="_Toc530382189"/>
      <w:r>
        <w:t>Mettre à jour les informations d’un</w:t>
      </w:r>
      <w:r w:rsidR="005A62DB">
        <w:t xml:space="preserve"> </w:t>
      </w:r>
      <w:r>
        <w:t>stagiaire</w:t>
      </w:r>
      <w:bookmarkEnd w:id="8"/>
    </w:p>
    <w:p w:rsidR="003A3E2F" w:rsidRPr="008B3AE0" w:rsidRDefault="003A3E2F" w:rsidP="00B1040F">
      <w:pPr>
        <w:jc w:val="both"/>
        <w:rPr>
          <w:rStyle w:val="lev"/>
          <w:b w:val="0"/>
          <w:bCs w:val="0"/>
          <w:color w:val="auto"/>
          <w:lang w:bidi="fr-FR"/>
        </w:rPr>
      </w:pPr>
      <w:r>
        <w:rPr>
          <w:lang w:bidi="fr-FR"/>
        </w:rPr>
        <w:t>Après vous être identifié en tant qu’administrateur (cf. 2.1. Se connecter en tant qu’administrateur ») :</w:t>
      </w:r>
    </w:p>
    <w:p w:rsidR="003A3E2F" w:rsidRDefault="003A3E2F" w:rsidP="00B1040F">
      <w:pPr>
        <w:pStyle w:val="Paragraphedeliste"/>
        <w:numPr>
          <w:ilvl w:val="0"/>
          <w:numId w:val="25"/>
        </w:numPr>
        <w:jc w:val="both"/>
      </w:pPr>
      <w:r>
        <w:rPr>
          <w:lang w:bidi="fr-FR"/>
        </w:rPr>
        <w:t xml:space="preserve">Effectuez tout d’abord une </w:t>
      </w:r>
      <w:r w:rsidRPr="003A3E2F">
        <w:rPr>
          <w:rStyle w:val="lev"/>
        </w:rPr>
        <w:t>recherche</w:t>
      </w:r>
      <w:r w:rsidR="005A62DB">
        <w:rPr>
          <w:rStyle w:val="lev"/>
        </w:rPr>
        <w:t xml:space="preserve"> </w:t>
      </w:r>
      <w:r w:rsidRPr="003A3E2F">
        <w:rPr>
          <w:rStyle w:val="lev"/>
        </w:rPr>
        <w:t>par nom</w:t>
      </w:r>
      <w:r>
        <w:rPr>
          <w:lang w:bidi="fr-FR"/>
        </w:rPr>
        <w:t xml:space="preserve"> pour afficher votre stagiaire</w:t>
      </w:r>
      <w:r w:rsidR="005A62DB">
        <w:rPr>
          <w:lang w:bidi="fr-FR"/>
        </w:rPr>
        <w:t xml:space="preserve"> dans la liste</w:t>
      </w:r>
      <w:r>
        <w:rPr>
          <w:lang w:bidi="fr-FR"/>
        </w:rPr>
        <w:t xml:space="preserve"> (cf. 1.1. « Rechercher un stagiaire par son nom »).</w:t>
      </w:r>
    </w:p>
    <w:p w:rsidR="003316C1" w:rsidRDefault="003316C1" w:rsidP="003316C1">
      <w:pPr>
        <w:pStyle w:val="Paragraphedeliste"/>
        <w:ind w:left="1080"/>
        <w:jc w:val="both"/>
      </w:pPr>
    </w:p>
    <w:p w:rsidR="0086609B" w:rsidRDefault="00A925CC" w:rsidP="00CE1C07">
      <w:pPr>
        <w:pStyle w:val="Paragraphedeliste"/>
        <w:numPr>
          <w:ilvl w:val="0"/>
          <w:numId w:val="25"/>
        </w:numPr>
        <w:jc w:val="both"/>
      </w:pPr>
      <w:r>
        <w:rPr>
          <w:lang w:bidi="fr-FR"/>
        </w:rPr>
        <w:t>Dans la liste affichée,</w:t>
      </w:r>
      <w:r w:rsidR="005A62DB">
        <w:rPr>
          <w:lang w:bidi="fr-FR"/>
        </w:rPr>
        <w:t xml:space="preserve"> </w:t>
      </w:r>
      <w:r w:rsidR="00DC45B7">
        <w:rPr>
          <w:lang w:bidi="fr-FR"/>
        </w:rPr>
        <w:t>sélectionnez</w:t>
      </w:r>
      <w:r w:rsidRPr="005A62DB">
        <w:t xml:space="preserve"> </w:t>
      </w:r>
      <w:r>
        <w:rPr>
          <w:lang w:bidi="fr-FR"/>
        </w:rPr>
        <w:t>la ligne correspondant au stagiaire à mettre à jour</w:t>
      </w:r>
      <w:r w:rsidR="00DC45B7">
        <w:rPr>
          <w:lang w:bidi="fr-FR"/>
        </w:rPr>
        <w:t xml:space="preserve"> et</w:t>
      </w:r>
      <w:r w:rsidR="00CE1C07" w:rsidRPr="005A62DB">
        <w:rPr>
          <w:rStyle w:val="lev"/>
        </w:rPr>
        <w:t xml:space="preserve"> </w:t>
      </w:r>
      <w:r w:rsidRPr="005A62DB">
        <w:t>cliquez</w:t>
      </w:r>
      <w:r w:rsidR="005A62DB">
        <w:rPr>
          <w:rStyle w:val="lev"/>
        </w:rPr>
        <w:t xml:space="preserve"> </w:t>
      </w:r>
      <w:r w:rsidR="005A62DB">
        <w:rPr>
          <w:rStyle w:val="lev"/>
          <w:b w:val="0"/>
          <w:bCs w:val="0"/>
          <w:color w:val="41342F" w:themeColor="background2" w:themeShade="40"/>
        </w:rPr>
        <w:t xml:space="preserve">sur </w:t>
      </w:r>
      <w:r w:rsidR="005A62DB">
        <w:rPr>
          <w:rStyle w:val="lev"/>
        </w:rPr>
        <w:t xml:space="preserve">« Mettre à jour stagiaire » </w:t>
      </w:r>
      <w:r w:rsidR="005A62DB" w:rsidRPr="005A62DB">
        <w:t>Une nouvelle fenêtre s’ouvre avec les informations du stagiaire</w:t>
      </w:r>
      <w:r w:rsidR="005A62DB">
        <w:t>.</w:t>
      </w:r>
    </w:p>
    <w:p w:rsidR="008853A1" w:rsidRPr="008853A1" w:rsidRDefault="008853A1" w:rsidP="008853A1">
      <w:pPr>
        <w:jc w:val="both"/>
        <w:rPr>
          <w:rStyle w:val="lev"/>
          <w:b w:val="0"/>
          <w:bCs w:val="0"/>
          <w:color w:val="auto"/>
        </w:rPr>
      </w:pPr>
      <w:r>
        <w:pict>
          <v:shape id="Connecteur droit avec flèche 173" o:spid="_x0000_s1043" type="#_x0000_t32" style="position:absolute;left:0;text-align:left;margin-left:22.3pt;margin-top:45.7pt;width:28.95pt;height:12pt;flip:y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" strokecolor="black [3200]" strokeweight=".5pt">
            <v:stroke endarrow="block" joinstyle="miter"/>
          </v:shape>
        </w:pict>
      </w:r>
      <w:r>
        <w:rPr>
          <w:b/>
          <w:bCs/>
          <w:noProof/>
          <w:color w:val="E64823" w:themeColor="accent5"/>
          <w:lang w:eastAsia="fr-FR"/>
        </w:rPr>
        <w:drawing>
          <wp:inline distT="0" distB="0" distL="0" distR="0">
            <wp:extent cx="5733164" cy="1105786"/>
            <wp:effectExtent l="19050" t="0" r="886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5743" r="-72" b="3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64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A1" w:rsidRDefault="008853A1" w:rsidP="008853A1">
      <w:pPr>
        <w:pStyle w:val="Listenumros"/>
        <w:numPr>
          <w:ilvl w:val="0"/>
          <w:numId w:val="0"/>
        </w:numPr>
        <w:ind w:left="792" w:hanging="360"/>
        <w:jc w:val="both"/>
        <w:rPr>
          <w:rStyle w:val="lev"/>
          <w:b w:val="0"/>
          <w:bCs w:val="0"/>
          <w:color w:val="41342F" w:themeColor="background2" w:themeShade="40"/>
        </w:rPr>
      </w:pPr>
      <w:r>
        <w:pict>
          <v:shape id="Zone de texte 174" o:spid="_x0000_s1035" type="#_x0000_t202" style="position:absolute;left:0;text-align:left;margin-left:101.45pt;margin-top:18.6pt;width:21.8pt;height:35.95pt;z-index:251689984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" filled="f" stroked="f" strokeweight=".5pt">
            <v:textbox>
              <w:txbxContent>
                <w:p w:rsidR="00CE1C07" w:rsidRDefault="00CE1C07" w:rsidP="00CE1C07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Zone de texte 176" o:spid="_x0000_s1034" type="#_x0000_t202" style="position:absolute;left:0;text-align:left;margin-left:156.5pt;margin-top:32.85pt;width:21.8pt;height:39.3pt;z-index:25169305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" filled="f" stroked="f" strokeweight=".5pt">
            <v:textbox>
              <w:txbxContent>
                <w:p w:rsidR="00CE1C07" w:rsidRDefault="002C4925" w:rsidP="00CE1C07">
                  <w: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Zone de texte 178" o:spid="_x0000_s1033" type="#_x0000_t202" style="position:absolute;left:0;text-align:left;margin-left:265.4pt;margin-top:12.65pt;width:21.8pt;height:35.95pt;z-index:251696128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" filled="f" stroked="f" strokeweight=".5pt">
            <v:textbox>
              <w:txbxContent>
                <w:p w:rsidR="002C4925" w:rsidRDefault="002C4925" w:rsidP="002C4925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pict>
          <v:shape id="Connecteur droit avec flèche 177" o:spid="_x0000_s1045" type="#_x0000_t32" style="position:absolute;left:0;text-align:left;margin-left:255.05pt;margin-top:12.65pt;width:28.95pt;height:12pt;flip:y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" strokecolor="black [3200]" strokeweight=".5pt">
            <v:stroke endarrow="block" joinstyle="miter"/>
          </v:shape>
        </w:pict>
      </w:r>
      <w:r>
        <w:pict>
          <v:shape id="Connecteur droit avec flèche 175" o:spid="_x0000_s1044" type="#_x0000_t32" style="position:absolute;left:0;text-align:left;margin-left:106.3pt;margin-top:6.6pt;width:28.95pt;height:12pt;flip: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" strokecolor="black [3200]" strokeweight=".5pt">
            <v:stroke endarrow="block" joinstyle="miter"/>
          </v:shape>
        </w:pict>
      </w:r>
    </w:p>
    <w:p w:rsidR="0086609B" w:rsidRPr="0086609B" w:rsidRDefault="00DC45B7" w:rsidP="00B1040F">
      <w:pPr>
        <w:pStyle w:val="Listenumros"/>
        <w:numPr>
          <w:ilvl w:val="0"/>
          <w:numId w:val="25"/>
        </w:numPr>
        <w:jc w:val="both"/>
        <w:rPr>
          <w:rStyle w:val="lev"/>
          <w:b w:val="0"/>
          <w:bCs w:val="0"/>
          <w:color w:val="41342F" w:themeColor="background2" w:themeShade="40"/>
        </w:rPr>
      </w:pPr>
      <w:r>
        <w:rPr>
          <w:rStyle w:val="lev"/>
          <w:b w:val="0"/>
          <w:bCs w:val="0"/>
          <w:color w:val="41342F" w:themeColor="background2" w:themeShade="40"/>
        </w:rPr>
        <w:lastRenderedPageBreak/>
        <w:t>Modifiez les informations, puis cliquez sur</w:t>
      </w:r>
      <w:r w:rsidR="0086609B">
        <w:rPr>
          <w:rStyle w:val="lev"/>
          <w:b w:val="0"/>
          <w:bCs w:val="0"/>
          <w:color w:val="41342F" w:themeColor="background2" w:themeShade="40"/>
        </w:rPr>
        <w:t xml:space="preserve"> </w:t>
      </w:r>
      <w:r w:rsidR="0086609B">
        <w:rPr>
          <w:rStyle w:val="lev"/>
        </w:rPr>
        <w:t>« </w:t>
      </w:r>
      <w:r>
        <w:rPr>
          <w:rStyle w:val="lev"/>
        </w:rPr>
        <w:t xml:space="preserve">Enregistrer </w:t>
      </w:r>
      <w:r w:rsidR="0086609B">
        <w:rPr>
          <w:rStyle w:val="lev"/>
        </w:rPr>
        <w:t>»</w:t>
      </w:r>
      <w:r w:rsidR="0086609B" w:rsidRPr="0086609B">
        <w:t xml:space="preserve"> afin d’enregistrer les modifications.</w:t>
      </w:r>
    </w:p>
    <w:p w:rsidR="001132FC" w:rsidRDefault="001132FC" w:rsidP="001132FC"/>
    <w:p w:rsidR="008B3AE0" w:rsidRDefault="008B3AE0" w:rsidP="001132FC"/>
    <w:p w:rsidR="008B3AE0" w:rsidRDefault="008B3AE0" w:rsidP="001132FC"/>
    <w:p w:rsidR="00CE1C07" w:rsidRDefault="00CE1C07" w:rsidP="001132FC"/>
    <w:p w:rsidR="00CE1C07" w:rsidRDefault="00CE1C07" w:rsidP="001132FC"/>
    <w:p w:rsidR="00A23394" w:rsidRDefault="00A23394" w:rsidP="001132FC">
      <w:pPr>
        <w:rPr>
          <w:highlight w:val="yellow"/>
        </w:rPr>
      </w:pPr>
    </w:p>
    <w:p w:rsidR="00A23394" w:rsidRDefault="00A23394" w:rsidP="001132FC">
      <w:pPr>
        <w:rPr>
          <w:highlight w:val="yellow"/>
        </w:rPr>
      </w:pPr>
    </w:p>
    <w:p w:rsidR="00DC45B7" w:rsidRDefault="00A23394" w:rsidP="001132FC">
      <w:r w:rsidRPr="00A23394">
        <w:rPr>
          <w:highlight w:val="yellow"/>
        </w:rPr>
        <w:t>AJOUTER IMP ECRAN FENETRE D’EDITION</w:t>
      </w:r>
    </w:p>
    <w:p w:rsidR="00DC45B7" w:rsidRDefault="00DC45B7" w:rsidP="001132FC"/>
    <w:p w:rsidR="00DC45B7" w:rsidRDefault="00DC45B7" w:rsidP="001132FC"/>
    <w:p w:rsidR="00DC45B7" w:rsidRDefault="00DC45B7" w:rsidP="001132FC"/>
    <w:p w:rsidR="001132FC" w:rsidRDefault="001132FC" w:rsidP="00BE7FB9">
      <w:pPr>
        <w:pStyle w:val="Titre2"/>
        <w:numPr>
          <w:ilvl w:val="1"/>
          <w:numId w:val="27"/>
        </w:numPr>
      </w:pPr>
      <w:bookmarkStart w:id="9" w:name="_Toc530382190"/>
      <w:r>
        <w:t>Supprimer un profil</w:t>
      </w:r>
      <w:r w:rsidR="004B6E3E">
        <w:t xml:space="preserve"> de stagiaire</w:t>
      </w:r>
      <w:bookmarkEnd w:id="9"/>
    </w:p>
    <w:p w:rsidR="000711E4" w:rsidRDefault="00BE7FB9" w:rsidP="000711E4">
      <w:r>
        <w:t>Pour supprimer un profil de stagiaire :</w:t>
      </w:r>
    </w:p>
    <w:p w:rsidR="00BE7FB9" w:rsidRDefault="00BE7FB9" w:rsidP="00BE7FB9">
      <w:pPr>
        <w:pStyle w:val="Paragraphedeliste"/>
        <w:numPr>
          <w:ilvl w:val="0"/>
          <w:numId w:val="26"/>
        </w:numPr>
        <w:jc w:val="both"/>
      </w:pPr>
      <w:r>
        <w:rPr>
          <w:lang w:bidi="fr-FR"/>
        </w:rPr>
        <w:t xml:space="preserve">Effectuez tout d’abord une </w:t>
      </w:r>
      <w:r w:rsidRPr="003A3E2F">
        <w:rPr>
          <w:rStyle w:val="lev"/>
        </w:rPr>
        <w:t>recherche</w:t>
      </w:r>
      <w:r w:rsidR="00A23394">
        <w:rPr>
          <w:rStyle w:val="lev"/>
        </w:rPr>
        <w:t xml:space="preserve"> </w:t>
      </w:r>
      <w:r w:rsidRPr="003A3E2F">
        <w:rPr>
          <w:rStyle w:val="lev"/>
        </w:rPr>
        <w:t>par nom</w:t>
      </w:r>
      <w:r>
        <w:rPr>
          <w:lang w:bidi="fr-FR"/>
        </w:rPr>
        <w:t xml:space="preserve"> pour afficher votre stagiaire (cf. 1.1. « Rechercher un stagiaire par son nom »).</w:t>
      </w:r>
    </w:p>
    <w:p w:rsidR="00BE7FB9" w:rsidRDefault="00BE7FB9" w:rsidP="00BE7FB9">
      <w:pPr>
        <w:pStyle w:val="Paragraphedeliste"/>
        <w:ind w:left="1080"/>
        <w:jc w:val="both"/>
      </w:pPr>
    </w:p>
    <w:p w:rsidR="00BE7FB9" w:rsidRDefault="00BE7FB9" w:rsidP="00BE7FB9">
      <w:pPr>
        <w:pStyle w:val="Paragraphedeliste"/>
        <w:numPr>
          <w:ilvl w:val="0"/>
          <w:numId w:val="26"/>
        </w:numPr>
        <w:jc w:val="both"/>
      </w:pPr>
      <w:r>
        <w:rPr>
          <w:lang w:bidi="fr-FR"/>
        </w:rPr>
        <w:t xml:space="preserve">Dans la liste affichée, </w:t>
      </w:r>
      <w:r w:rsidRPr="00BE7FB9">
        <w:rPr>
          <w:rStyle w:val="lev"/>
        </w:rPr>
        <w:t>sélectionnez</w:t>
      </w:r>
      <w:r>
        <w:rPr>
          <w:lang w:bidi="fr-FR"/>
        </w:rPr>
        <w:t xml:space="preserve"> la ligne correspondant au stagiaire à supprimer</w:t>
      </w:r>
    </w:p>
    <w:p w:rsidR="00BE7FB9" w:rsidRPr="00BE7FB9" w:rsidRDefault="00BE7FB9" w:rsidP="00BE7FB9">
      <w:pPr>
        <w:pStyle w:val="Paragraphedeliste"/>
        <w:rPr>
          <w:rStyle w:val="lev"/>
          <w:b w:val="0"/>
          <w:bCs w:val="0"/>
          <w:color w:val="auto"/>
        </w:rPr>
      </w:pPr>
    </w:p>
    <w:p w:rsidR="00A64E17" w:rsidRPr="00A64E17" w:rsidRDefault="00BE7FB9" w:rsidP="00A64E17">
      <w:pPr>
        <w:pStyle w:val="Paragraphedeliste"/>
        <w:numPr>
          <w:ilvl w:val="0"/>
          <w:numId w:val="26"/>
        </w:numPr>
        <w:jc w:val="both"/>
        <w:rPr>
          <w:rStyle w:val="lev"/>
          <w:b w:val="0"/>
          <w:bCs w:val="0"/>
          <w:color w:val="auto"/>
        </w:rPr>
      </w:pPr>
      <w:r>
        <w:rPr>
          <w:rStyle w:val="lev"/>
          <w:b w:val="0"/>
          <w:bCs w:val="0"/>
          <w:color w:val="auto"/>
        </w:rPr>
        <w:t xml:space="preserve">Cliquez sur </w:t>
      </w:r>
      <w:r>
        <w:rPr>
          <w:rStyle w:val="lev"/>
        </w:rPr>
        <w:t>« Supprimer stagiaire ».</w:t>
      </w:r>
    </w:p>
    <w:p w:rsidR="008B3AE0" w:rsidRDefault="00B2791B" w:rsidP="000711E4">
      <w:r>
        <w:pict>
          <v:shape id="Zone de texte 187" o:spid="_x0000_s1036" type="#_x0000_t202" style="position:absolute;margin-left:475.6pt;margin-top:101.15pt;width:21.8pt;height:35.95pt;z-index:251705344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" filled="f" stroked="f" strokeweight=".5pt">
            <v:textbox>
              <w:txbxContent>
                <w:p w:rsidR="000639D8" w:rsidRDefault="000639D8" w:rsidP="000639D8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pict>
          <v:shape id="Connecteur droit avec flèche 186" o:spid="_x0000_s1042" type="#_x0000_t32" style="position:absolute;margin-left:371.35pt;margin-top:110.15pt;width:36.35pt;height:8.65pt;flip:x y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" strokecolor="black [3200]" strokeweight=".5pt">
            <v:stroke endarrow="block" joinstyle="miter"/>
          </v:shape>
        </w:pict>
      </w:r>
      <w:r>
        <w:pict>
          <v:shape id="Zone de texte 185" o:spid="_x0000_s1037" type="#_x0000_t202" style="position:absolute;margin-left:48.85pt;margin-top:171.1pt;width:21.8pt;height:35.95pt;z-index:25170227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" filled="f" stroked="f" strokeweight=".5pt">
            <v:textbox>
              <w:txbxContent>
                <w:p w:rsidR="000639D8" w:rsidRDefault="000639D8" w:rsidP="000639D8">
                  <w: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Connecteur droit avec flèche 184" o:spid="_x0000_s1041" type="#_x0000_t32" style="position:absolute;margin-left:-7.35pt;margin-top:181.5pt;width:28.95pt;height:12pt;flip:y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" strokecolor="black [3200]" strokeweight=".5pt">
            <v:stroke endarrow="block" joinstyle="miter"/>
          </v:shape>
        </w:pict>
      </w:r>
      <w:r>
        <w:pict>
          <v:shape id="Connecteur droit avec flèche 182" o:spid="_x0000_s1040" type="#_x0000_t32" style="position:absolute;margin-left:27.1pt;margin-top:112.15pt;width:28.95pt;height:12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" strokecolor="black [3200]" strokeweight=".5pt">
            <v:stroke endarrow="block" joinstyle="miter"/>
          </v:shape>
        </w:pict>
      </w:r>
      <w:r>
        <w:pict>
          <v:shape id="Zone de texte 183" o:spid="_x0000_s1038" type="#_x0000_t202" style="position:absolute;margin-left:83.35pt;margin-top:101.8pt;width:21.8pt;height:35.95pt;z-index:251699200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" filled="f" stroked="f" strokeweight=".5pt">
            <v:textbox>
              <w:txbxContent>
                <w:p w:rsidR="000639D8" w:rsidRDefault="000639D8" w:rsidP="000639D8">
                  <w:r>
                    <w:t>1</w:t>
                  </w:r>
                </w:p>
              </w:txbxContent>
            </v:textbox>
            <w10:wrap anchorx="margin"/>
          </v:shape>
        </w:pict>
      </w:r>
      <w:r w:rsidR="00A64E17">
        <w:rPr>
          <w:noProof/>
          <w:lang w:eastAsia="fr-FR"/>
        </w:rPr>
        <w:drawing>
          <wp:inline distT="0" distB="0" distL="0" distR="0">
            <wp:extent cx="5748655" cy="2446867"/>
            <wp:effectExtent l="0" t="0" r="4445" b="0"/>
            <wp:docPr id="181" name="Imag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299" b="24102"/>
                    <a:stretch/>
                  </pic:blipFill>
                  <pic:spPr bwMode="auto">
                    <a:xfrm>
                      <a:off x="0" y="0"/>
                      <a:ext cx="5748655" cy="244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64E17" w:rsidRDefault="00A64E17" w:rsidP="000711E4"/>
    <w:p w:rsidR="00A23394" w:rsidRDefault="00A23394" w:rsidP="000711E4"/>
    <w:p w:rsidR="000711E4" w:rsidRDefault="000711E4" w:rsidP="00BE7FB9">
      <w:pPr>
        <w:pStyle w:val="Titre2"/>
        <w:numPr>
          <w:ilvl w:val="1"/>
          <w:numId w:val="27"/>
        </w:numPr>
      </w:pPr>
      <w:bookmarkStart w:id="11" w:name="_Toc530382191"/>
      <w:r>
        <w:t>Se déconnecter</w:t>
      </w:r>
      <w:r w:rsidR="00CC6EF4">
        <w:t xml:space="preserve"> du profil</w:t>
      </w:r>
      <w:r w:rsidR="002870A4">
        <w:t xml:space="preserve"> </w:t>
      </w:r>
      <w:r w:rsidR="006B26AE">
        <w:t>d’</w:t>
      </w:r>
      <w:r>
        <w:t>administrateur</w:t>
      </w:r>
      <w:bookmarkEnd w:id="11"/>
    </w:p>
    <w:p w:rsidR="0051146A" w:rsidRDefault="0051146A" w:rsidP="0051146A">
      <w:pPr>
        <w:rPr>
          <w:rStyle w:val="lev"/>
        </w:rPr>
      </w:pPr>
      <w:r>
        <w:t xml:space="preserve">Pour se déconnecter </w:t>
      </w:r>
      <w:r w:rsidR="00946340">
        <w:t xml:space="preserve">du profil d’administrateur, cliquez sur </w:t>
      </w:r>
      <w:r w:rsidR="00946340" w:rsidRPr="00946340">
        <w:rPr>
          <w:rStyle w:val="lev"/>
        </w:rPr>
        <w:t>« Déconnexion »</w:t>
      </w:r>
      <w:r w:rsidR="00946340">
        <w:rPr>
          <w:rStyle w:val="lev"/>
        </w:rPr>
        <w:t>.</w:t>
      </w:r>
    </w:p>
    <w:p w:rsidR="00946340" w:rsidRPr="0051146A" w:rsidRDefault="00B2791B" w:rsidP="0051146A">
      <w:r>
        <w:rPr>
          <w:noProof/>
        </w:rPr>
        <w:pict>
          <v:shape id="Connecteur droit avec flèche 31" o:spid="_x0000_s1039" type="#_x0000_t32" style="position:absolute;margin-left:396pt;margin-top:19.6pt;width:28.95pt;height:12pt;flip: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" strokecolor="black [3200]" strokeweight=".5pt">
            <v:stroke endarrow="block" joinstyle="miter"/>
          </v:shape>
        </w:pict>
      </w:r>
      <w:r w:rsidR="00946340">
        <w:rPr>
          <w:noProof/>
          <w:lang w:eastAsia="fr-FR"/>
        </w:rPr>
        <w:drawing>
          <wp:inline distT="0" distB="0" distL="0" distR="0">
            <wp:extent cx="5913862" cy="59574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17" b="82380"/>
                    <a:stretch/>
                  </pic:blipFill>
                  <pic:spPr bwMode="auto">
                    <a:xfrm>
                      <a:off x="0" y="0"/>
                      <a:ext cx="5952227" cy="59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394" w:rsidRDefault="00A23394" w:rsidP="001073CE">
      <w:pPr>
        <w:pStyle w:val="Titre1"/>
        <w:rPr>
          <w:lang w:bidi="fr-FR"/>
        </w:rPr>
      </w:pPr>
      <w:bookmarkStart w:id="12" w:name="_Toc530382192"/>
    </w:p>
    <w:p w:rsidR="006D3A72" w:rsidRDefault="006D3A72" w:rsidP="001073CE">
      <w:pPr>
        <w:pStyle w:val="Titre1"/>
      </w:pPr>
      <w:r>
        <w:rPr>
          <w:lang w:bidi="fr-FR"/>
        </w:rPr>
        <w:t>Faites-nous part de votre opinion</w:t>
      </w:r>
      <w:bookmarkEnd w:id="12"/>
    </w:p>
    <w:p w:rsidR="006D3A72" w:rsidRPr="006D3A72" w:rsidRDefault="006D3A72" w:rsidP="006D3A72">
      <w:r>
        <w:rPr>
          <w:lang w:bidi="fr-FR"/>
        </w:rPr>
        <w:t xml:space="preserve">Veuillez </w:t>
      </w:r>
      <w:r w:rsidR="00A934B4" w:rsidRPr="00A934B4">
        <w:rPr>
          <w:rStyle w:val="Lienhypertexte"/>
          <w:lang w:bidi="fr-FR"/>
        </w:rPr>
        <w:t>nous donner votre opinion sur cette notice utilisateur</w:t>
      </w:r>
      <w:r w:rsidRPr="00A934B4">
        <w:rPr>
          <w:lang w:bidi="fr-FR"/>
        </w:rPr>
        <w:t>de</w:t>
      </w:r>
      <w:r>
        <w:rPr>
          <w:lang w:bidi="fr-FR"/>
        </w:rPr>
        <w:t xml:space="preserve"> sorte que nous puissions fournir un contenu véritablement utile. Merci !</w:t>
      </w:r>
    </w:p>
    <w:p w:rsidR="006D3A72" w:rsidRDefault="002359ED" w:rsidP="001073CE">
      <w:pPr>
        <w:pStyle w:val="Image"/>
      </w:pPr>
      <w:r>
        <w:rPr>
          <w:noProof/>
          <w:lang w:eastAsia="fr-FR"/>
        </w:rPr>
        <w:drawing>
          <wp:inline distT="0" distB="0" distL="0" distR="0">
            <wp:extent cx="1247775" cy="1247775"/>
            <wp:effectExtent l="0" t="0" r="9525" b="9525"/>
            <wp:docPr id="3" name="Image 3" descr="Code QRC">
              <a:hlinkClick xmlns:a="http://schemas.openxmlformats.org/drawingml/2006/main" r:id="rId17" tooltip="QR co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Sect="000B3DE9">
      <w:footerReference w:type="default" r:id="rId19"/>
      <w:pgSz w:w="11906" w:h="16838" w:code="9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F4" w:rsidRDefault="00D30BF4">
      <w:pPr>
        <w:spacing w:line="240" w:lineRule="auto"/>
      </w:pPr>
      <w:r>
        <w:separator/>
      </w:r>
    </w:p>
  </w:endnote>
  <w:endnote w:type="continuationSeparator" w:id="1">
    <w:p w:rsidR="00D30BF4" w:rsidRDefault="00D30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E9" w:rsidRDefault="000B3DE9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</w:rPr>
      <w:t>Page</w:t>
    </w:r>
    <w:r w:rsidR="00B2791B"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PAGE   \* MERGEFORMAT</w:instrText>
    </w:r>
    <w:r w:rsidR="00B2791B">
      <w:rPr>
        <w:color w:val="2A231F" w:themeColor="text2" w:themeShade="BF"/>
        <w:sz w:val="24"/>
        <w:szCs w:val="24"/>
      </w:rPr>
      <w:fldChar w:fldCharType="separate"/>
    </w:r>
    <w:r w:rsidR="008853A1">
      <w:rPr>
        <w:noProof/>
        <w:color w:val="2A231F" w:themeColor="text2" w:themeShade="BF"/>
        <w:sz w:val="24"/>
        <w:szCs w:val="24"/>
      </w:rPr>
      <w:t>3</w:t>
    </w:r>
    <w:r w:rsidR="00B2791B"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</w:rPr>
      <w:t xml:space="preserve"> | </w:t>
    </w:r>
    <w:r w:rsidR="00A64E17">
      <w:rPr>
        <w:color w:val="2A231F" w:themeColor="text2" w:themeShade="BF"/>
        <w:sz w:val="24"/>
        <w:szCs w:val="24"/>
      </w:rPr>
      <w:t>5</w:t>
    </w:r>
  </w:p>
  <w:p w:rsidR="00823C18" w:rsidRDefault="00823C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F4" w:rsidRDefault="00D30BF4">
      <w:pPr>
        <w:spacing w:line="240" w:lineRule="auto"/>
      </w:pPr>
      <w:r>
        <w:separator/>
      </w:r>
    </w:p>
  </w:footnote>
  <w:footnote w:type="continuationSeparator" w:id="1">
    <w:p w:rsidR="00D30BF4" w:rsidRDefault="00D30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F84F5D"/>
    <w:multiLevelType w:val="multilevel"/>
    <w:tmpl w:val="E3E693B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1D742B24"/>
    <w:multiLevelType w:val="multilevel"/>
    <w:tmpl w:val="A0F2FFE4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3427073A"/>
    <w:multiLevelType w:val="multilevel"/>
    <w:tmpl w:val="DEA87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3">
    <w:nsid w:val="37BF4D6C"/>
    <w:multiLevelType w:val="multilevel"/>
    <w:tmpl w:val="E3E693B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048141E"/>
    <w:multiLevelType w:val="multilevel"/>
    <w:tmpl w:val="A8789E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3127160"/>
    <w:multiLevelType w:val="multilevel"/>
    <w:tmpl w:val="E3E693B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735A1B30"/>
    <w:multiLevelType w:val="multilevel"/>
    <w:tmpl w:val="E3E693B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9451BD9"/>
    <w:multiLevelType w:val="multilevel"/>
    <w:tmpl w:val="820C729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E64823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  <w:num w:numId="21">
    <w:abstractNumId w:val="14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3"/>
  </w:num>
  <w:num w:numId="25">
    <w:abstractNumId w:val="15"/>
  </w:num>
  <w:num w:numId="26">
    <w:abstractNumId w:val="1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B3667"/>
    <w:rsid w:val="000150E9"/>
    <w:rsid w:val="00021C38"/>
    <w:rsid w:val="00030E3C"/>
    <w:rsid w:val="00043FAD"/>
    <w:rsid w:val="000639D8"/>
    <w:rsid w:val="000711E4"/>
    <w:rsid w:val="00072D27"/>
    <w:rsid w:val="00081AF1"/>
    <w:rsid w:val="00083C22"/>
    <w:rsid w:val="00086E87"/>
    <w:rsid w:val="000871A8"/>
    <w:rsid w:val="000A036B"/>
    <w:rsid w:val="000B3667"/>
    <w:rsid w:val="000B3DE9"/>
    <w:rsid w:val="000C4219"/>
    <w:rsid w:val="000D0E4A"/>
    <w:rsid w:val="000D1746"/>
    <w:rsid w:val="000F11B9"/>
    <w:rsid w:val="00102341"/>
    <w:rsid w:val="00105960"/>
    <w:rsid w:val="001073CE"/>
    <w:rsid w:val="001132FC"/>
    <w:rsid w:val="00121553"/>
    <w:rsid w:val="00131CAB"/>
    <w:rsid w:val="00171D32"/>
    <w:rsid w:val="001C5C30"/>
    <w:rsid w:val="001D0BD1"/>
    <w:rsid w:val="002017AC"/>
    <w:rsid w:val="00233A48"/>
    <w:rsid w:val="002359ED"/>
    <w:rsid w:val="00252520"/>
    <w:rsid w:val="002625F9"/>
    <w:rsid w:val="002631F7"/>
    <w:rsid w:val="0026484A"/>
    <w:rsid w:val="0026504D"/>
    <w:rsid w:val="00271693"/>
    <w:rsid w:val="00276926"/>
    <w:rsid w:val="00281315"/>
    <w:rsid w:val="00281AF9"/>
    <w:rsid w:val="00284A8C"/>
    <w:rsid w:val="002870A4"/>
    <w:rsid w:val="002A67C8"/>
    <w:rsid w:val="002B40B7"/>
    <w:rsid w:val="002C4925"/>
    <w:rsid w:val="002C5D75"/>
    <w:rsid w:val="002C667F"/>
    <w:rsid w:val="003107D5"/>
    <w:rsid w:val="0032211B"/>
    <w:rsid w:val="00325194"/>
    <w:rsid w:val="003316C1"/>
    <w:rsid w:val="003728E3"/>
    <w:rsid w:val="0038062D"/>
    <w:rsid w:val="00395E80"/>
    <w:rsid w:val="003962D3"/>
    <w:rsid w:val="003A3E2F"/>
    <w:rsid w:val="003C7D9D"/>
    <w:rsid w:val="003E3A63"/>
    <w:rsid w:val="003F3469"/>
    <w:rsid w:val="00404661"/>
    <w:rsid w:val="00457BEB"/>
    <w:rsid w:val="00461B2E"/>
    <w:rsid w:val="00482CFC"/>
    <w:rsid w:val="00487996"/>
    <w:rsid w:val="00491910"/>
    <w:rsid w:val="004A10A8"/>
    <w:rsid w:val="004A3D03"/>
    <w:rsid w:val="004B6D7F"/>
    <w:rsid w:val="004B6E3E"/>
    <w:rsid w:val="004D785F"/>
    <w:rsid w:val="004E744B"/>
    <w:rsid w:val="004F640B"/>
    <w:rsid w:val="004F7760"/>
    <w:rsid w:val="00502D3A"/>
    <w:rsid w:val="005060B7"/>
    <w:rsid w:val="005104F7"/>
    <w:rsid w:val="0051146A"/>
    <w:rsid w:val="00517558"/>
    <w:rsid w:val="00520AC9"/>
    <w:rsid w:val="00525596"/>
    <w:rsid w:val="0055574C"/>
    <w:rsid w:val="00564BB0"/>
    <w:rsid w:val="0056714B"/>
    <w:rsid w:val="00594254"/>
    <w:rsid w:val="005A62DB"/>
    <w:rsid w:val="005B6EB8"/>
    <w:rsid w:val="005E756E"/>
    <w:rsid w:val="00614CAB"/>
    <w:rsid w:val="00633BC0"/>
    <w:rsid w:val="0065777D"/>
    <w:rsid w:val="00661DE5"/>
    <w:rsid w:val="006706DE"/>
    <w:rsid w:val="00670CA1"/>
    <w:rsid w:val="00675DC2"/>
    <w:rsid w:val="0069487E"/>
    <w:rsid w:val="006B0B82"/>
    <w:rsid w:val="006B26AE"/>
    <w:rsid w:val="006B7EF2"/>
    <w:rsid w:val="006C2199"/>
    <w:rsid w:val="006C3B5F"/>
    <w:rsid w:val="006D3A72"/>
    <w:rsid w:val="006E78DB"/>
    <w:rsid w:val="006F53EE"/>
    <w:rsid w:val="00726D9C"/>
    <w:rsid w:val="00726F2C"/>
    <w:rsid w:val="0074132B"/>
    <w:rsid w:val="00742FF3"/>
    <w:rsid w:val="00751997"/>
    <w:rsid w:val="00770C6C"/>
    <w:rsid w:val="00794B27"/>
    <w:rsid w:val="007A7846"/>
    <w:rsid w:val="007B35DC"/>
    <w:rsid w:val="007F66F5"/>
    <w:rsid w:val="00812400"/>
    <w:rsid w:val="0082203C"/>
    <w:rsid w:val="00823C18"/>
    <w:rsid w:val="008305B4"/>
    <w:rsid w:val="008360A8"/>
    <w:rsid w:val="008416E0"/>
    <w:rsid w:val="00842955"/>
    <w:rsid w:val="0085587E"/>
    <w:rsid w:val="0086609B"/>
    <w:rsid w:val="008766BC"/>
    <w:rsid w:val="008853A1"/>
    <w:rsid w:val="008904DA"/>
    <w:rsid w:val="00897BFF"/>
    <w:rsid w:val="008B3AE0"/>
    <w:rsid w:val="008C61B9"/>
    <w:rsid w:val="008D17AE"/>
    <w:rsid w:val="008F66E7"/>
    <w:rsid w:val="00912477"/>
    <w:rsid w:val="00912B25"/>
    <w:rsid w:val="009139AF"/>
    <w:rsid w:val="009277BC"/>
    <w:rsid w:val="00943B06"/>
    <w:rsid w:val="00943FC8"/>
    <w:rsid w:val="00945864"/>
    <w:rsid w:val="00946340"/>
    <w:rsid w:val="009853E9"/>
    <w:rsid w:val="00996E16"/>
    <w:rsid w:val="009B3983"/>
    <w:rsid w:val="009B57CA"/>
    <w:rsid w:val="009B69C5"/>
    <w:rsid w:val="009C7EF7"/>
    <w:rsid w:val="009F72A7"/>
    <w:rsid w:val="00A119D9"/>
    <w:rsid w:val="00A21BED"/>
    <w:rsid w:val="00A23394"/>
    <w:rsid w:val="00A27D99"/>
    <w:rsid w:val="00A309C5"/>
    <w:rsid w:val="00A60D92"/>
    <w:rsid w:val="00A64E17"/>
    <w:rsid w:val="00A73843"/>
    <w:rsid w:val="00A86EAC"/>
    <w:rsid w:val="00A923E7"/>
    <w:rsid w:val="00A925CC"/>
    <w:rsid w:val="00A934B4"/>
    <w:rsid w:val="00A93D9F"/>
    <w:rsid w:val="00AA661C"/>
    <w:rsid w:val="00AB641D"/>
    <w:rsid w:val="00AC2F58"/>
    <w:rsid w:val="00AF72E0"/>
    <w:rsid w:val="00B1040F"/>
    <w:rsid w:val="00B2791B"/>
    <w:rsid w:val="00B369B4"/>
    <w:rsid w:val="00B508D4"/>
    <w:rsid w:val="00B53817"/>
    <w:rsid w:val="00B606A3"/>
    <w:rsid w:val="00B61F85"/>
    <w:rsid w:val="00B7359D"/>
    <w:rsid w:val="00B95BC8"/>
    <w:rsid w:val="00BA3CC7"/>
    <w:rsid w:val="00BB6AF0"/>
    <w:rsid w:val="00BE7FB9"/>
    <w:rsid w:val="00BF457D"/>
    <w:rsid w:val="00BF4775"/>
    <w:rsid w:val="00C06CF1"/>
    <w:rsid w:val="00C36953"/>
    <w:rsid w:val="00C750AA"/>
    <w:rsid w:val="00C9129A"/>
    <w:rsid w:val="00CC3AB0"/>
    <w:rsid w:val="00CC6EF4"/>
    <w:rsid w:val="00CE1C07"/>
    <w:rsid w:val="00D1798D"/>
    <w:rsid w:val="00D30BF4"/>
    <w:rsid w:val="00D338ED"/>
    <w:rsid w:val="00D675A4"/>
    <w:rsid w:val="00D902A4"/>
    <w:rsid w:val="00DB2323"/>
    <w:rsid w:val="00DB331E"/>
    <w:rsid w:val="00DC45B7"/>
    <w:rsid w:val="00DC4E21"/>
    <w:rsid w:val="00DD5358"/>
    <w:rsid w:val="00DF2025"/>
    <w:rsid w:val="00E1743A"/>
    <w:rsid w:val="00E20FB0"/>
    <w:rsid w:val="00E224A0"/>
    <w:rsid w:val="00E254F0"/>
    <w:rsid w:val="00E51168"/>
    <w:rsid w:val="00E72A21"/>
    <w:rsid w:val="00E7715A"/>
    <w:rsid w:val="00E85248"/>
    <w:rsid w:val="00EA1204"/>
    <w:rsid w:val="00EB1ABE"/>
    <w:rsid w:val="00EB700D"/>
    <w:rsid w:val="00EE10CF"/>
    <w:rsid w:val="00EE20B0"/>
    <w:rsid w:val="00F33B83"/>
    <w:rsid w:val="00F54BD0"/>
    <w:rsid w:val="00F971FD"/>
    <w:rsid w:val="00FC1B86"/>
    <w:rsid w:val="00FC7D36"/>
    <w:rsid w:val="00FF44F1"/>
    <w:rsid w:val="00FF5FDF"/>
    <w:rsid w:val="00FF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17" type="connector" idref="#Connecteur droit avec flèche 16"/>
        <o:r id="V:Rule18" type="connector" idref="#Connecteur droit avec flèche 20"/>
        <o:r id="V:Rule19" type="connector" idref="#Connecteur droit avec flèche 14"/>
        <o:r id="V:Rule20" type="connector" idref="#Connecteur droit avec flèche 24"/>
        <o:r id="V:Rule21" type="connector" idref="#Connecteur droit avec flèche 25"/>
        <o:r id="V:Rule22" type="connector" idref="#Connecteur droit avec flèche 22"/>
        <o:r id="V:Rule23" type="connector" idref="#Connecteur droit avec flèche 28"/>
        <o:r id="V:Rule24" type="connector" idref="#Connecteur droit avec flèche 177"/>
        <o:r id="V:Rule25" type="connector" idref="#Connecteur droit avec flèche 175"/>
        <o:r id="V:Rule26" type="connector" idref="#Connecteur droit avec flèche 186"/>
        <o:r id="V:Rule27" type="connector" idref="#Connecteur droit avec flèche 173"/>
        <o:r id="V:Rule28" type="connector" idref="#Connecteur droit avec flèche 163"/>
        <o:r id="V:Rule29" type="connector" idref="#Connecteur droit avec flèche 31"/>
        <o:r id="V:Rule30" type="connector" idref="#Connecteur droit avec flèche 161"/>
        <o:r id="V:Rule31" type="connector" idref="#Connecteur droit avec flèche 184"/>
        <o:r id="V:Rule32" type="connector" idref="#Connecteur droit avec flèche 1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4" w:unhideWhenUsed="0" w:qFormat="1"/>
    <w:lsdException w:name="Emphasis" w:semiHidden="0" w:uiPriority="3" w:unhideWhenUsed="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8766BC"/>
    <w:pPr>
      <w:keepNext/>
      <w:keepLines/>
      <w:pBdr>
        <w:bottom w:val="single" w:sz="18" w:space="1" w:color="E64823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1342F" w:themeColor="background2" w:themeShade="40"/>
      <w:kern w:val="28"/>
      <w:sz w:val="50"/>
      <w:szCs w:val="52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467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46700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826600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8766BC"/>
    <w:rPr>
      <w:rFonts w:asciiTheme="majorHAnsi" w:eastAsiaTheme="majorEastAsia" w:hAnsiTheme="majorHAnsi" w:cstheme="majorBidi"/>
      <w:color w:val="41342F" w:themeColor="background2" w:themeShade="40"/>
      <w:kern w:val="28"/>
      <w:sz w:val="50"/>
      <w:szCs w:val="52"/>
    </w:rPr>
  </w:style>
  <w:style w:type="paragraph" w:styleId="En-tte">
    <w:name w:val="header"/>
    <w:basedOn w:val="Normal"/>
    <w:link w:val="En-tteCar"/>
    <w:uiPriority w:val="99"/>
    <w:unhideWhenUsed/>
    <w:rsid w:val="00B95BC8"/>
    <w:pPr>
      <w:spacing w:line="240" w:lineRule="auto"/>
    </w:pPr>
    <w:rPr>
      <w:rFonts w:eastAsiaTheme="minorEastAsia"/>
      <w:color w:val="41342F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B95BC8"/>
    <w:rPr>
      <w:rFonts w:eastAsiaTheme="minorEastAsia"/>
      <w:color w:val="41342F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1342F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171D32"/>
    <w:pPr>
      <w:pBdr>
        <w:left w:val="single" w:sz="48" w:space="0" w:color="E64823" w:themeColor="accent5"/>
      </w:pBdr>
      <w:shd w:val="clear" w:color="auto" w:fill="E64823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"/>
    <w:rsid w:val="00171D32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  <w:shd w:val="clear" w:color="auto" w:fill="E64823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E64823" w:themeColor="accent5"/>
        <w:bottom w:val="single" w:sz="48" w:space="1" w:color="E64823" w:themeColor="accent5"/>
      </w:pBdr>
      <w:shd w:val="clear" w:color="auto" w:fill="E64823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E64823" w:themeFill="accent5"/>
    </w:rPr>
  </w:style>
  <w:style w:type="table" w:styleId="Grilledutableau">
    <w:name w:val="Table Grid"/>
    <w:basedOn w:val="TableauNormal"/>
    <w:uiPriority w:val="39"/>
    <w:rsid w:val="00B95BC8"/>
    <w:pPr>
      <w:spacing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5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95BC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BC8"/>
  </w:style>
  <w:style w:type="character" w:styleId="Emphaseintense">
    <w:name w:val="Intense Emphasis"/>
    <w:basedOn w:val="Policepardfaut"/>
    <w:uiPriority w:val="21"/>
    <w:qFormat/>
    <w:rsid w:val="00B95BC8"/>
    <w:rPr>
      <w:i/>
      <w:iCs/>
      <w:color w:val="E64823" w:themeColor="accent5"/>
    </w:rPr>
  </w:style>
  <w:style w:type="table" w:customStyle="1" w:styleId="GridTable1Light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GridTable1LightAccent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846700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2998E3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C96E06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7F723D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E64823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8766BC"/>
    <w:pPr>
      <w:keepNext/>
      <w:keepLines/>
      <w:pageBreakBefore/>
      <w:pBdr>
        <w:bottom w:val="single" w:sz="18" w:space="1" w:color="E64823" w:themeColor="accent5"/>
      </w:pBdr>
      <w:spacing w:before="360" w:after="240"/>
      <w:contextualSpacing/>
    </w:pPr>
    <w:rPr>
      <w:rFonts w:asciiTheme="majorHAnsi" w:hAnsiTheme="majorHAnsi"/>
      <w:color w:val="41342F" w:themeColor="background2" w:themeShade="40"/>
      <w:sz w:val="50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unhideWhenUsed/>
    <w:qFormat/>
    <w:rsid w:val="00F33B83"/>
    <w:pPr>
      <w:outlineLvl w:val="9"/>
    </w:pPr>
    <w:rPr>
      <w:kern w:val="0"/>
      <w:szCs w:val="32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846700" w:themeColor="accent1" w:themeShade="80"/>
        <w:left w:val="single" w:sz="2" w:space="10" w:color="846700" w:themeColor="accent1" w:themeShade="80"/>
        <w:bottom w:val="single" w:sz="2" w:space="10" w:color="846700" w:themeColor="accent1" w:themeShade="80"/>
        <w:right w:val="single" w:sz="2" w:space="10" w:color="846700" w:themeColor="accent1" w:themeShade="80"/>
      </w:pBdr>
      <w:ind w:left="1152" w:right="1152"/>
    </w:pPr>
    <w:rPr>
      <w:rFonts w:eastAsiaTheme="minorEastAsia"/>
      <w:i/>
      <w:iCs/>
      <w:color w:val="8467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39302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customStyle="1" w:styleId="Grillecouleur1">
    <w:name w:val="Grille couleur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customStyle="1" w:styleId="Listecouleur1">
    <w:name w:val="Liste couleur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Tramecouleur1">
    <w:name w:val="Trame couleur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efonce1">
    <w:name w:val="Liste foncée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customStyle="1" w:styleId="GridTable1LightAccent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3A4" w:themeColor="accent2" w:themeTint="66"/>
        <w:left w:val="single" w:sz="4" w:space="0" w:color="FCD3A4" w:themeColor="accent2" w:themeTint="66"/>
        <w:bottom w:val="single" w:sz="4" w:space="0" w:color="FCD3A4" w:themeColor="accent2" w:themeTint="66"/>
        <w:right w:val="single" w:sz="4" w:space="0" w:color="FCD3A4" w:themeColor="accent2" w:themeTint="66"/>
        <w:insideH w:val="single" w:sz="4" w:space="0" w:color="FCD3A4" w:themeColor="accent2" w:themeTint="66"/>
        <w:insideV w:val="single" w:sz="4" w:space="0" w:color="FCD3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D1B1" w:themeColor="accent3" w:themeTint="66"/>
        <w:left w:val="single" w:sz="4" w:space="0" w:color="EBD1B1" w:themeColor="accent3" w:themeTint="66"/>
        <w:bottom w:val="single" w:sz="4" w:space="0" w:color="EBD1B1" w:themeColor="accent3" w:themeTint="66"/>
        <w:right w:val="single" w:sz="4" w:space="0" w:color="EBD1B1" w:themeColor="accent3" w:themeTint="66"/>
        <w:insideH w:val="single" w:sz="4" w:space="0" w:color="EBD1B1" w:themeColor="accent3" w:themeTint="66"/>
        <w:insideV w:val="single" w:sz="4" w:space="0" w:color="EBD1B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5A1" w:themeColor="accent4" w:themeTint="66"/>
        <w:left w:val="single" w:sz="4" w:space="0" w:color="F7C5A1" w:themeColor="accent4" w:themeTint="66"/>
        <w:bottom w:val="single" w:sz="4" w:space="0" w:color="F7C5A1" w:themeColor="accent4" w:themeTint="66"/>
        <w:right w:val="single" w:sz="4" w:space="0" w:color="F7C5A1" w:themeColor="accent4" w:themeTint="66"/>
        <w:insideH w:val="single" w:sz="4" w:space="0" w:color="F7C5A1" w:themeColor="accent4" w:themeTint="66"/>
        <w:insideV w:val="single" w:sz="4" w:space="0" w:color="F7C5A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B5A7" w:themeColor="accent5" w:themeTint="66"/>
        <w:left w:val="single" w:sz="4" w:space="0" w:color="F5B5A7" w:themeColor="accent5" w:themeTint="66"/>
        <w:bottom w:val="single" w:sz="4" w:space="0" w:color="F5B5A7" w:themeColor="accent5" w:themeTint="66"/>
        <w:right w:val="single" w:sz="4" w:space="0" w:color="F5B5A7" w:themeColor="accent5" w:themeTint="66"/>
        <w:insideH w:val="single" w:sz="4" w:space="0" w:color="F5B5A7" w:themeColor="accent5" w:themeTint="66"/>
        <w:insideV w:val="single" w:sz="4" w:space="0" w:color="F5B5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1BA8B" w:themeColor="accent3" w:themeTint="99"/>
        <w:bottom w:val="single" w:sz="2" w:space="0" w:color="E1BA8B" w:themeColor="accent3" w:themeTint="99"/>
        <w:insideH w:val="single" w:sz="2" w:space="0" w:color="E1BA8B" w:themeColor="accent3" w:themeTint="99"/>
        <w:insideV w:val="single" w:sz="2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1BA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3A873" w:themeColor="accent4" w:themeTint="99"/>
        <w:bottom w:val="single" w:sz="2" w:space="0" w:color="F3A873" w:themeColor="accent4" w:themeTint="99"/>
        <w:insideH w:val="single" w:sz="2" w:space="0" w:color="F3A873" w:themeColor="accent4" w:themeTint="99"/>
        <w:insideV w:val="single" w:sz="2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A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0917B" w:themeColor="accent5" w:themeTint="99"/>
        <w:bottom w:val="single" w:sz="2" w:space="0" w:color="F0917B" w:themeColor="accent5" w:themeTint="99"/>
        <w:insideH w:val="single" w:sz="2" w:space="0" w:color="F0917B" w:themeColor="accent5" w:themeTint="99"/>
        <w:insideV w:val="single" w:sz="2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91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3A5A5" w:themeColor="accent6" w:themeTint="99"/>
        <w:bottom w:val="single" w:sz="2" w:space="0" w:color="C3A5A5" w:themeColor="accent6" w:themeTint="99"/>
        <w:insideH w:val="single" w:sz="2" w:space="0" w:color="C3A5A5" w:themeColor="accent6" w:themeTint="99"/>
        <w:insideV w:val="single" w:sz="2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A5A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table" w:customStyle="1" w:styleId="GridTable4Accent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GridTable5DarkAccent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1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D7C3C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F33B83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F33B83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F33B83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F33B83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F33B83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F33B83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F33B83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F33B83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F33B83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F33B83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F33B83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F33B83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846700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826600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846700" w:themeColor="accent1" w:themeShade="80"/>
        <w:bottom w:val="single" w:sz="4" w:space="10" w:color="846700" w:themeColor="accent1" w:themeShade="80"/>
      </w:pBdr>
      <w:spacing w:before="360" w:after="360"/>
      <w:jc w:val="center"/>
    </w:pPr>
    <w:rPr>
      <w:i/>
      <w:iCs/>
      <w:color w:val="8467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8467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846700" w:themeColor="accent1" w:themeShade="80"/>
      <w:spacing w:val="0"/>
    </w:rPr>
  </w:style>
  <w:style w:type="table" w:customStyle="1" w:styleId="Grilleclaire1">
    <w:name w:val="Grille claire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customStyle="1" w:styleId="Listeclaire1">
    <w:name w:val="Liste claire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1">
    <w:name w:val="Liste claire - Accent 1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customStyle="1" w:styleId="Ombrageclair1">
    <w:name w:val="Ombrage clair1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semiHidden/>
    <w:unhideWhenUsed/>
    <w:rsid w:val="00F33B83"/>
    <w:pPr>
      <w:spacing w:before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8" w:space="0" w:color="FFCA08" w:themeColor="accent1"/>
        <w:bottom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8" w:space="0" w:color="F8931D" w:themeColor="accent2"/>
        <w:bottom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8" w:space="0" w:color="CE8D3E" w:themeColor="accent3"/>
        <w:bottom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8" w:space="0" w:color="EC7016" w:themeColor="accent4"/>
        <w:bottom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8" w:space="0" w:color="E64823" w:themeColor="accent5"/>
        <w:bottom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8" w:space="0" w:color="9C6A6A" w:themeColor="accent6"/>
        <w:bottom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bottom w:val="single" w:sz="4" w:space="0" w:color="FFDF6A" w:themeColor="accent1" w:themeTint="99"/>
        <w:insideH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bottom w:val="single" w:sz="4" w:space="0" w:color="FABD77" w:themeColor="accent2" w:themeTint="99"/>
        <w:insideH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bottom w:val="single" w:sz="4" w:space="0" w:color="E1BA8B" w:themeColor="accent3" w:themeTint="99"/>
        <w:insideH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bottom w:val="single" w:sz="4" w:space="0" w:color="F3A873" w:themeColor="accent4" w:themeTint="99"/>
        <w:insideH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bottom w:val="single" w:sz="4" w:space="0" w:color="F0917B" w:themeColor="accent5" w:themeTint="99"/>
        <w:insideH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bottom w:val="single" w:sz="4" w:space="0" w:color="C3A5A5" w:themeColor="accent6" w:themeTint="99"/>
        <w:insideH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A08" w:themeColor="accent1"/>
          <w:right w:val="single" w:sz="4" w:space="0" w:color="FFCA08" w:themeColor="accent1"/>
        </w:tcBorders>
      </w:tcPr>
    </w:tblStylePr>
    <w:tblStylePr w:type="band1Horz">
      <w:tblPr/>
      <w:tcPr>
        <w:tcBorders>
          <w:top w:val="single" w:sz="4" w:space="0" w:color="FFCA08" w:themeColor="accent1"/>
          <w:bottom w:val="single" w:sz="4" w:space="0" w:color="FFCA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A08" w:themeColor="accent1"/>
          <w:left w:val="nil"/>
        </w:tcBorders>
      </w:tcPr>
    </w:tblStylePr>
    <w:tblStylePr w:type="swCell">
      <w:tblPr/>
      <w:tcPr>
        <w:tcBorders>
          <w:top w:val="double" w:sz="4" w:space="0" w:color="FFCA08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31D" w:themeColor="accent2"/>
          <w:right w:val="single" w:sz="4" w:space="0" w:color="F8931D" w:themeColor="accent2"/>
        </w:tcBorders>
      </w:tcPr>
    </w:tblStylePr>
    <w:tblStylePr w:type="band1Horz">
      <w:tblPr/>
      <w:tcPr>
        <w:tcBorders>
          <w:top w:val="single" w:sz="4" w:space="0" w:color="F8931D" w:themeColor="accent2"/>
          <w:bottom w:val="single" w:sz="4" w:space="0" w:color="F8931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31D" w:themeColor="accent2"/>
          <w:left w:val="nil"/>
        </w:tcBorders>
      </w:tcPr>
    </w:tblStylePr>
    <w:tblStylePr w:type="swCell">
      <w:tblPr/>
      <w:tcPr>
        <w:tcBorders>
          <w:top w:val="double" w:sz="4" w:space="0" w:color="F8931D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E8D3E" w:themeColor="accent3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8D3E" w:themeColor="accent3"/>
          <w:right w:val="single" w:sz="4" w:space="0" w:color="CE8D3E" w:themeColor="accent3"/>
        </w:tcBorders>
      </w:tcPr>
    </w:tblStylePr>
    <w:tblStylePr w:type="band1Horz">
      <w:tblPr/>
      <w:tcPr>
        <w:tcBorders>
          <w:top w:val="single" w:sz="4" w:space="0" w:color="CE8D3E" w:themeColor="accent3"/>
          <w:bottom w:val="single" w:sz="4" w:space="0" w:color="CE8D3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8D3E" w:themeColor="accent3"/>
          <w:left w:val="nil"/>
        </w:tcBorders>
      </w:tcPr>
    </w:tblStylePr>
    <w:tblStylePr w:type="swCell">
      <w:tblPr/>
      <w:tcPr>
        <w:tcBorders>
          <w:top w:val="double" w:sz="4" w:space="0" w:color="CE8D3E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64823" w:themeColor="accent5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4823" w:themeColor="accent5"/>
          <w:right w:val="single" w:sz="4" w:space="0" w:color="E64823" w:themeColor="accent5"/>
        </w:tcBorders>
      </w:tcPr>
    </w:tblStylePr>
    <w:tblStylePr w:type="band1Horz">
      <w:tblPr/>
      <w:tcPr>
        <w:tcBorders>
          <w:top w:val="single" w:sz="4" w:space="0" w:color="E64823" w:themeColor="accent5"/>
          <w:bottom w:val="single" w:sz="4" w:space="0" w:color="E648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4823" w:themeColor="accent5"/>
          <w:left w:val="nil"/>
        </w:tcBorders>
      </w:tcPr>
    </w:tblStylePr>
    <w:tblStylePr w:type="swCell">
      <w:tblPr/>
      <w:tcPr>
        <w:tcBorders>
          <w:top w:val="double" w:sz="4" w:space="0" w:color="E64823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6A6A" w:themeColor="accent6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6A6A" w:themeColor="accent6"/>
          <w:right w:val="single" w:sz="4" w:space="0" w:color="9C6A6A" w:themeColor="accent6"/>
        </w:tcBorders>
      </w:tcPr>
    </w:tblStylePr>
    <w:tblStylePr w:type="band1Horz">
      <w:tblPr/>
      <w:tcPr>
        <w:tcBorders>
          <w:top w:val="single" w:sz="4" w:space="0" w:color="9C6A6A" w:themeColor="accent6"/>
          <w:bottom w:val="single" w:sz="4" w:space="0" w:color="9C6A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6A6A" w:themeColor="accent6"/>
          <w:left w:val="nil"/>
        </w:tcBorders>
      </w:tcPr>
    </w:tblStylePr>
    <w:tblStylePr w:type="swCell">
      <w:tblPr/>
      <w:tcPr>
        <w:tcBorders>
          <w:top w:val="double" w:sz="4" w:space="0" w:color="9C6A6A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24" w:space="0" w:color="F8931D" w:themeColor="accent2"/>
        <w:bottom w:val="single" w:sz="24" w:space="0" w:color="F8931D" w:themeColor="accent2"/>
        <w:right w:val="single" w:sz="2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E8D3E" w:themeColor="accent3"/>
        <w:left w:val="single" w:sz="24" w:space="0" w:color="CE8D3E" w:themeColor="accent3"/>
        <w:bottom w:val="single" w:sz="24" w:space="0" w:color="CE8D3E" w:themeColor="accent3"/>
        <w:right w:val="single" w:sz="2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C7016" w:themeColor="accent4"/>
        <w:left w:val="single" w:sz="24" w:space="0" w:color="EC7016" w:themeColor="accent4"/>
        <w:bottom w:val="single" w:sz="24" w:space="0" w:color="EC7016" w:themeColor="accent4"/>
        <w:right w:val="single" w:sz="2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4823" w:themeColor="accent5"/>
        <w:left w:val="single" w:sz="24" w:space="0" w:color="E64823" w:themeColor="accent5"/>
        <w:bottom w:val="single" w:sz="24" w:space="0" w:color="E64823" w:themeColor="accent5"/>
        <w:right w:val="single" w:sz="2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6A6A" w:themeColor="accent6"/>
        <w:left w:val="single" w:sz="24" w:space="0" w:color="9C6A6A" w:themeColor="accent6"/>
        <w:bottom w:val="single" w:sz="24" w:space="0" w:color="9C6A6A" w:themeColor="accent6"/>
        <w:right w:val="single" w:sz="2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F33B83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CA08" w:themeColor="accent1"/>
        <w:bottom w:val="single" w:sz="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A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F33B83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8931D" w:themeColor="accent2"/>
        <w:bottom w:val="single" w:sz="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8931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F33B83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CE8D3E" w:themeColor="accent3"/>
        <w:bottom w:val="single" w:sz="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E8D3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F33B83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EC7016" w:themeColor="accent4"/>
        <w:bottom w:val="single" w:sz="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701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F33B83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E64823" w:themeColor="accent5"/>
        <w:bottom w:val="single" w:sz="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48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F33B83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9C6A6A" w:themeColor="accent6"/>
        <w:bottom w:val="single" w:sz="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6A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F33B83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A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A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A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A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F33B83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31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31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31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31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F33B83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8D3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8D3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8D3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8D3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F33B83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F33B83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48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48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48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48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F33B83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6A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6A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6A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6A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customStyle="1" w:styleId="Grillemoyenne11">
    <w:name w:val="Grille moyenne 1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customStyle="1" w:styleId="Grillemoyenne21">
    <w:name w:val="Grille moyenne 2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1">
    <w:name w:val="Grille moyenne 3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customStyle="1" w:styleId="Listemoyenne11">
    <w:name w:val="Liste moyenne 1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bottom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bottom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bottom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bottom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bottom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bottom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customStyle="1" w:styleId="Listemoyenne21">
    <w:name w:val="Liste moyenne 2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moyenne11">
    <w:name w:val="Trame moyenne 1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customStyle="1" w:styleId="PlainTab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Emphasepl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3D1">
    <w:name w:val="Table 3D effects 1"/>
    <w:basedOn w:val="Tableau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F33B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F33B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F33B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F33B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F33B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F33B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F33B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F33B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F33B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F33B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F33B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F33B8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33B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Professionnel">
    <w:name w:val="Table Professional"/>
    <w:basedOn w:val="Tableau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F33B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F33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F33B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F33B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F33B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o.microsoft.com/fwlink/?linkid=8541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etitia\AppData\Local\Packages\Microsoft.Office.Desktop_8wekyb3d8bbwe\LocalCache\Roaming\Microsoft\Templates\Bienvenue%20dans%20Word.dotx" TargetMode="External"/></Relationships>
</file>

<file path=word/theme/theme1.xml><?xml version="1.0" encoding="utf-8"?>
<a:theme xmlns:a="http://schemas.openxmlformats.org/drawingml/2006/main" name="Win32TaT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27E1F-4BEE-49E5-AA5B-48E2D764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Bienvenue dans Word.dotx</Template>
  <TotalTime>83</TotalTime>
  <Pages>6</Pages>
  <Words>730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</dc:creator>
  <cp:keywords/>
  <dc:description/>
  <cp:lastModifiedBy>stagiaire</cp:lastModifiedBy>
  <cp:revision>69</cp:revision>
  <dcterms:created xsi:type="dcterms:W3CDTF">2018-11-17T20:19:00Z</dcterms:created>
  <dcterms:modified xsi:type="dcterms:W3CDTF">2018-11-21T13:31:00Z</dcterms:modified>
</cp:coreProperties>
</file>